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FCB" w14:textId="0FC36446" w:rsidR="00EE1C0C" w:rsidRPr="00150D80" w:rsidRDefault="005E1D87" w:rsidP="005E1D87">
      <w:pPr>
        <w:pStyle w:val="Ttulo1"/>
        <w:numPr>
          <w:ilvl w:val="0"/>
          <w:numId w:val="0"/>
        </w:numPr>
        <w:tabs>
          <w:tab w:val="center" w:pos="4794"/>
          <w:tab w:val="left" w:pos="8844"/>
        </w:tabs>
        <w:jc w:val="left"/>
        <w:rPr>
          <w:sz w:val="40"/>
        </w:rPr>
      </w:pPr>
      <w:bookmarkStart w:id="0" w:name="_Toc379503501"/>
      <w:r>
        <w:rPr>
          <w:sz w:val="40"/>
        </w:rPr>
        <w:tab/>
      </w:r>
      <w:r w:rsidR="00EE1C0C" w:rsidRPr="00150D80">
        <w:rPr>
          <w:sz w:val="40"/>
        </w:rPr>
        <w:t>Acta de Reunión N</w:t>
      </w:r>
      <w:r w:rsidRPr="00150D80">
        <w:rPr>
          <w:sz w:val="40"/>
        </w:rPr>
        <w:t>°</w:t>
      </w:r>
      <w:r>
        <w:rPr>
          <w:sz w:val="40"/>
        </w:rPr>
        <w:t xml:space="preserve"> </w:t>
      </w:r>
      <w:sdt>
        <w:sdtPr>
          <w:rPr>
            <w:sz w:val="40"/>
          </w:rPr>
          <w:alias w:val="documento_revision"/>
          <w:tag w:val="documento_revision"/>
          <w:id w:val="-866052922"/>
          <w:placeholder>
            <w:docPart w:val="AA4323694550436CBD1B2BC0421C7B7D"/>
          </w:placeholder>
          <w:dataBinding w:xpath="/root[1]/DocumentoRevision[1]" w:storeItemID="{AF48685C-7621-4331-8285-375CD5E5BE96}"/>
          <w:text/>
        </w:sdtPr>
        <w:sdtEndPr/>
        <w:sdtContent>
          <w:r w:rsidR="00FE14DE">
            <w:rPr>
              <w:sz w:val="40"/>
            </w:rPr>
            <w:t>3</w:t>
          </w:r>
        </w:sdtContent>
      </w:sdt>
      <w:r>
        <w:rPr>
          <w:sz w:val="40"/>
        </w:rPr>
        <w:tab/>
      </w:r>
    </w:p>
    <w:p w14:paraId="30F51C71" w14:textId="6ADC3F57" w:rsidR="00150D80" w:rsidRPr="00150D80" w:rsidRDefault="00150D80" w:rsidP="00150D80">
      <w:pPr>
        <w:rPr>
          <w:rFonts w:eastAsiaTheme="minorEastAsia"/>
        </w:rPr>
      </w:pPr>
    </w:p>
    <w:p w14:paraId="4650F1E5" w14:textId="3CCE8A25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1. </w:t>
      </w:r>
      <w:r w:rsidR="00EE1C0C" w:rsidRPr="00150D80">
        <w:t>Información General</w:t>
      </w:r>
    </w:p>
    <w:p w14:paraId="2A5CA5AD" w14:textId="2435AFB5" w:rsidR="00EE1C0C" w:rsidRDefault="00EE1C0C" w:rsidP="00150D80">
      <w:pPr>
        <w:pStyle w:val="Textoindependiente2"/>
        <w:rPr>
          <w:rFonts w:asciiTheme="minorHAnsi" w:hAnsiTheme="minorHAnsi" w:cstheme="minorHAnsi"/>
          <w:lang w:val="es-PE"/>
        </w:rPr>
      </w:pPr>
    </w:p>
    <w:tbl>
      <w:tblPr>
        <w:tblW w:w="10080" w:type="dxa"/>
        <w:tblInd w:w="2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25"/>
        <w:gridCol w:w="2085"/>
        <w:gridCol w:w="1425"/>
        <w:gridCol w:w="1545"/>
      </w:tblGrid>
      <w:tr w:rsidR="00EE1C0C" w:rsidRPr="00C21B55" w14:paraId="7FED0C34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3F4C9C4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Código y Nombre del Proyecto</w:t>
            </w:r>
          </w:p>
        </w:tc>
        <w:tc>
          <w:tcPr>
            <w:tcW w:w="208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79139BF0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Fecha de reunión</w:t>
            </w:r>
          </w:p>
        </w:tc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00525215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inicio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7123A7E6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fin</w:t>
            </w:r>
          </w:p>
        </w:tc>
      </w:tr>
      <w:tr w:rsidR="00EE1C0C" w:rsidRPr="00C21B55" w14:paraId="2EF8C6D2" w14:textId="77777777" w:rsidTr="00E66F50">
        <w:trPr>
          <w:cantSplit/>
          <w:trHeight w:val="138"/>
        </w:trPr>
        <w:sdt>
          <w:sdtPr>
            <w:rPr>
              <w:szCs w:val="18"/>
              <w:lang w:val="es-ES"/>
            </w:rPr>
            <w:alias w:val="Cuerpo Nombre Proyecto"/>
            <w:tag w:val="CuerpoNombreProyecto"/>
            <w:id w:val="886309028"/>
            <w:placeholder>
              <w:docPart w:val="AA4323694550436CBD1B2BC0421C7B7D"/>
            </w:placeholder>
            <w:dataBinding w:xpath="/root[1]/ProyectoNombre[1]" w:storeItemID="{AF48685C-7621-4331-8285-375CD5E5BE96}"/>
            <w:text/>
          </w:sdtPr>
          <w:sdtEndPr/>
          <w:sdtContent>
            <w:tc>
              <w:tcPr>
                <w:tcW w:w="5025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/>
                </w:tcBorders>
              </w:tcPr>
              <w:p w14:paraId="43FA1376" w14:textId="5C955D0D" w:rsidR="00EE1C0C" w:rsidRPr="00C21B55" w:rsidRDefault="006C6E43" w:rsidP="00EE1F66">
                <w:pPr>
                  <w:pStyle w:val="TableText"/>
                  <w:jc w:val="both"/>
                  <w:rPr>
                    <w:rFonts w:cs="Arial"/>
                    <w:lang w:val="es-PE"/>
                  </w:rPr>
                </w:pPr>
                <w:r>
                  <w:rPr>
                    <w:szCs w:val="18"/>
                    <w:lang w:val="es-ES"/>
                  </w:rPr>
                  <w:t>IMPLEMENTAR SISTEMA DE CLASIFICACIÓN DE HABILIDADES DE COMUNICACIÓN NO VERBAL EN DESARROLLADORES DE SOFTWARE APLICANDO REDES NEURONALES CONVOLUCIONALES</w:t>
                </w:r>
              </w:p>
            </w:tc>
          </w:sdtContent>
        </w:sdt>
        <w:sdt>
          <w:sdtPr>
            <w:rPr>
              <w:rFonts w:cs="Arial"/>
              <w:color w:val="808080"/>
              <w:lang w:val="es-PE"/>
            </w:rPr>
            <w:alias w:val="Cuerpo Fecha Documento"/>
            <w:tag w:val="CuerpoFechaDocumento"/>
            <w:id w:val="-2082272921"/>
            <w:placeholder>
              <w:docPart w:val="F0F815918DB543769EB4138A1FB27409"/>
            </w:placeholder>
            <w:dataBinding w:xpath="/root[1]/DocumentoFecha[1]" w:storeItemID="{AF48685C-7621-4331-8285-375CD5E5BE96}"/>
            <w:date w:fullDate="2020-10-22T00:00:00Z">
              <w:dateFormat w:val="d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2085" w:type="dxa"/>
                <w:tcBorders>
                  <w:top w:val="single" w:sz="4" w:space="0" w:color="A6A6A6" w:themeColor="background1" w:themeShade="A6"/>
                  <w:left w:val="single" w:sz="4" w:space="0" w:color="A6A6A6"/>
                  <w:right w:val="single" w:sz="4" w:space="0" w:color="A6A6A6"/>
                </w:tcBorders>
              </w:tcPr>
              <w:p w14:paraId="6BC97759" w14:textId="769D0970" w:rsidR="00EE1C0C" w:rsidRPr="00C21B55" w:rsidRDefault="00FE14DE" w:rsidP="00EE1F66">
                <w:pPr>
                  <w:pStyle w:val="TableText"/>
                  <w:jc w:val="center"/>
                  <w:rPr>
                    <w:rFonts w:cs="Arial"/>
                    <w:lang w:val="es-PE"/>
                  </w:rPr>
                </w:pPr>
                <w:r>
                  <w:rPr>
                    <w:rFonts w:cs="Arial"/>
                    <w:color w:val="808080"/>
                    <w:lang w:val="es-PE"/>
                  </w:rPr>
                  <w:t>22/10/2020</w:t>
                </w:r>
              </w:p>
            </w:tc>
          </w:sdtContent>
        </w:sdt>
        <w:tc>
          <w:tcPr>
            <w:tcW w:w="142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2AF4773C" w14:textId="1A854B5E" w:rsidR="00EE1C0C" w:rsidRPr="00C21B55" w:rsidRDefault="00F65097" w:rsidP="00F65097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7:00 PM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 w:themeColor="background1" w:themeShade="A6"/>
            </w:tcBorders>
          </w:tcPr>
          <w:p w14:paraId="7F8F13D5" w14:textId="2276DD5A" w:rsidR="00EE1C0C" w:rsidRPr="00C21B55" w:rsidRDefault="00F65097" w:rsidP="00E66F50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11:00 PM</w:t>
            </w:r>
          </w:p>
        </w:tc>
      </w:tr>
      <w:tr w:rsidR="00EE1C0C" w:rsidRPr="00C21B55" w14:paraId="4FABB3C5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8F02442" w14:textId="08DD65E2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Elaborado por:</w:t>
            </w:r>
          </w:p>
        </w:tc>
      </w:tr>
      <w:tr w:rsidR="00EE1C0C" w:rsidRPr="00C21B55" w14:paraId="2146B8D1" w14:textId="77777777" w:rsidTr="00E66F50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1C6476" w14:textId="0E51BEB7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</w:tr>
      <w:tr w:rsidR="00EE1C0C" w:rsidRPr="00C21B55" w14:paraId="502857B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312CFB60" w14:textId="1DFB51AF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Asistentes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25B4565D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Cargo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261E203" w14:textId="77777777" w:rsidR="00EE1C0C" w:rsidRPr="00C21B55" w:rsidRDefault="00EE1C0C" w:rsidP="00E66F50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Asistió</w:t>
            </w:r>
          </w:p>
        </w:tc>
      </w:tr>
      <w:tr w:rsidR="00EE1C0C" w:rsidRPr="00C21B55" w14:paraId="35EF5119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BA0463" w14:textId="6DE96588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MURGA FERNANDEZ RAUL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19471BF0" w14:textId="03DCCE46" w:rsidR="00EE1C0C" w:rsidRPr="00C21B55" w:rsidRDefault="00F92451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 xml:space="preserve">PROFESOR </w:t>
            </w:r>
            <w:r w:rsidR="00FC36F2">
              <w:rPr>
                <w:rFonts w:cs="Arial"/>
                <w:lang w:val="es-PE"/>
              </w:rPr>
              <w:t>PRINCIPAL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079516" w14:textId="6C9BA1C7" w:rsidR="00EE1C0C" w:rsidRPr="00C21B55" w:rsidRDefault="00935612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  <w:r w:rsidR="00A0070E">
              <w:rPr>
                <w:rFonts w:cs="Arial"/>
              </w:rPr>
              <w:t xml:space="preserve"> </w:t>
            </w:r>
          </w:p>
        </w:tc>
      </w:tr>
      <w:tr w:rsidR="00EE1C0C" w:rsidRPr="00C21B55" w14:paraId="3213C26D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C260" w14:textId="1BFE8056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GARCIA VELASQUEZ EDGAR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4081D835" w14:textId="11642AEA" w:rsidR="00EE1C0C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50427E" w14:textId="0E541454" w:rsidR="00EE1C0C" w:rsidRPr="00C21B55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  <w:tr w:rsidR="00FC36F2" w:rsidRPr="00C21B55" w14:paraId="28929C28" w14:textId="77777777" w:rsidTr="00E66F50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D6A6E" w14:textId="2EF9E849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RAMOS BARBA RICHARD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76D8DE64" w14:textId="796851F7" w:rsidR="00FC36F2" w:rsidRPr="00C21B55" w:rsidRDefault="00A0070E" w:rsidP="00E66F50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ALUMNO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899D6" w14:textId="75CD4AAD" w:rsidR="00FC36F2" w:rsidRDefault="00A0070E" w:rsidP="00E66F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</w:p>
        </w:tc>
      </w:tr>
    </w:tbl>
    <w:p w14:paraId="5F5EC3B6" w14:textId="1F21CCF6" w:rsidR="00150D80" w:rsidRDefault="00150D80" w:rsidP="00150D80"/>
    <w:p w14:paraId="51871467" w14:textId="481FCB9E" w:rsidR="00EE1C0C" w:rsidRPr="00150D80" w:rsidRDefault="00150D80" w:rsidP="00B53DD7">
      <w:pPr>
        <w:pStyle w:val="Ttulo1"/>
        <w:numPr>
          <w:ilvl w:val="0"/>
          <w:numId w:val="0"/>
        </w:numPr>
        <w:tabs>
          <w:tab w:val="left" w:pos="3630"/>
        </w:tabs>
        <w:jc w:val="left"/>
      </w:pPr>
      <w:r>
        <w:t xml:space="preserve">Sección 2. </w:t>
      </w:r>
      <w:r w:rsidR="00EE1C0C" w:rsidRPr="00150D80">
        <w:t>Agenda</w:t>
      </w:r>
      <w:r w:rsidR="00B53DD7">
        <w:tab/>
      </w:r>
    </w:p>
    <w:p w14:paraId="462693DA" w14:textId="70619C33" w:rsidR="00EE1C0C" w:rsidRPr="006F0F68" w:rsidRDefault="00EE1C0C" w:rsidP="00150D80"/>
    <w:tbl>
      <w:tblPr>
        <w:tblW w:w="10059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09"/>
        <w:gridCol w:w="9450"/>
      </w:tblGrid>
      <w:tr w:rsidR="00EE1C0C" w:rsidRPr="00C21B55" w14:paraId="7AEB1FBB" w14:textId="77777777" w:rsidTr="00E66F50">
        <w:tc>
          <w:tcPr>
            <w:tcW w:w="609" w:type="dxa"/>
            <w:shd w:val="clear" w:color="auto" w:fill="FF1901"/>
            <w:vAlign w:val="center"/>
          </w:tcPr>
          <w:p w14:paraId="5102E344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</w:t>
            </w:r>
          </w:p>
        </w:tc>
        <w:tc>
          <w:tcPr>
            <w:tcW w:w="9450" w:type="dxa"/>
            <w:shd w:val="clear" w:color="auto" w:fill="FF1901"/>
            <w:vAlign w:val="center"/>
          </w:tcPr>
          <w:p w14:paraId="76D59612" w14:textId="77777777" w:rsidR="00EE1C0C" w:rsidRPr="00C21B55" w:rsidRDefault="00EE1C0C" w:rsidP="00E66F50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Tema</w:t>
            </w:r>
          </w:p>
        </w:tc>
      </w:tr>
      <w:tr w:rsidR="00EE1C0C" w:rsidRPr="00C21B55" w14:paraId="22CB6128" w14:textId="77777777" w:rsidTr="00E66F50">
        <w:tc>
          <w:tcPr>
            <w:tcW w:w="609" w:type="dxa"/>
            <w:vAlign w:val="center"/>
          </w:tcPr>
          <w:p w14:paraId="292D380E" w14:textId="77777777" w:rsidR="00EE1C0C" w:rsidRPr="00C21B55" w:rsidRDefault="00F22EC7" w:rsidP="00E66F50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1</w:t>
            </w:r>
          </w:p>
        </w:tc>
        <w:tc>
          <w:tcPr>
            <w:tcW w:w="9450" w:type="dxa"/>
            <w:shd w:val="clear" w:color="auto" w:fill="auto"/>
          </w:tcPr>
          <w:p w14:paraId="46CC32F3" w14:textId="7C9BD481" w:rsidR="00EE1C0C" w:rsidRPr="00C21B55" w:rsidRDefault="00FC35F6" w:rsidP="00B53DD7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PRESENTACIÓN DEL AVANCE</w:t>
            </w:r>
            <w:r w:rsidR="00F80777">
              <w:rPr>
                <w:rFonts w:ascii="Arial" w:hAnsi="Arial" w:cs="Arial"/>
                <w:sz w:val="18"/>
                <w:szCs w:val="18"/>
                <w:lang w:val="es-ES"/>
              </w:rPr>
              <w:t xml:space="preserve"> CORRESPONDIENTE A LA SEMANA 3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SEGÚN EL PLAN DE TRABAJO</w:t>
            </w:r>
          </w:p>
        </w:tc>
      </w:tr>
      <w:tr w:rsidR="005F3368" w:rsidRPr="00C21B55" w14:paraId="62559F1B" w14:textId="77777777" w:rsidTr="00E66F50">
        <w:tc>
          <w:tcPr>
            <w:tcW w:w="609" w:type="dxa"/>
            <w:vAlign w:val="center"/>
          </w:tcPr>
          <w:p w14:paraId="6F5AFCF1" w14:textId="77777777" w:rsidR="005F3368" w:rsidRDefault="005F3368" w:rsidP="00E66F50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2</w:t>
            </w:r>
          </w:p>
        </w:tc>
        <w:tc>
          <w:tcPr>
            <w:tcW w:w="9450" w:type="dxa"/>
            <w:shd w:val="clear" w:color="auto" w:fill="auto"/>
          </w:tcPr>
          <w:p w14:paraId="10A69959" w14:textId="4035A91B" w:rsidR="005F3368" w:rsidRDefault="00FC35F6" w:rsidP="00B53DD7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DEMOSTRACIÓN DEL AVANCE D</w:t>
            </w:r>
            <w:r w:rsidR="00FE14DE">
              <w:rPr>
                <w:rFonts w:ascii="Arial" w:hAnsi="Arial" w:cs="Arial"/>
                <w:sz w:val="18"/>
                <w:szCs w:val="18"/>
                <w:lang w:val="es-ES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L PROYECTO TESIS</w:t>
            </w:r>
          </w:p>
        </w:tc>
      </w:tr>
      <w:tr w:rsidR="00935612" w:rsidRPr="00C21B55" w14:paraId="4BB94E74" w14:textId="77777777" w:rsidTr="00E66F50">
        <w:tc>
          <w:tcPr>
            <w:tcW w:w="609" w:type="dxa"/>
            <w:vAlign w:val="center"/>
          </w:tcPr>
          <w:p w14:paraId="09C5BC5B" w14:textId="77777777" w:rsidR="00935612" w:rsidRDefault="00935612" w:rsidP="00E66F50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3</w:t>
            </w:r>
          </w:p>
        </w:tc>
        <w:tc>
          <w:tcPr>
            <w:tcW w:w="9450" w:type="dxa"/>
            <w:shd w:val="clear" w:color="auto" w:fill="auto"/>
          </w:tcPr>
          <w:p w14:paraId="01D7B7F8" w14:textId="2E09F625" w:rsidR="00935612" w:rsidRDefault="00FC35F6" w:rsidP="00B53DD7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ABSOLUCIÓN DE CONSULTAS O DUDAS</w:t>
            </w:r>
          </w:p>
        </w:tc>
      </w:tr>
    </w:tbl>
    <w:p w14:paraId="2AD78B0B" w14:textId="6DECF111" w:rsidR="00150D80" w:rsidRDefault="00150D80" w:rsidP="00150D80"/>
    <w:p w14:paraId="29FDE8F5" w14:textId="77777777" w:rsidR="00EE1C0C" w:rsidRPr="00150D80" w:rsidRDefault="00B32A36" w:rsidP="00150D80">
      <w:pPr>
        <w:pStyle w:val="Ttulo1"/>
        <w:numPr>
          <w:ilvl w:val="0"/>
          <w:numId w:val="0"/>
        </w:numPr>
        <w:jc w:val="left"/>
      </w:pPr>
      <w:r>
        <w:t>Sección 3</w:t>
      </w:r>
      <w:r w:rsidR="00EE1C0C" w:rsidRPr="00150D80">
        <w:t>.</w:t>
      </w:r>
      <w:r w:rsidR="00EE1C0C" w:rsidRPr="00150D80">
        <w:tab/>
        <w:t>Acuerdos</w:t>
      </w:r>
    </w:p>
    <w:p w14:paraId="0CDECF2E" w14:textId="6FDFBF70" w:rsidR="00EE1C0C" w:rsidRPr="006F0F68" w:rsidRDefault="00EE1C0C" w:rsidP="00150D80"/>
    <w:tbl>
      <w:tblPr>
        <w:tblW w:w="10052" w:type="dxa"/>
        <w:tblInd w:w="292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45"/>
        <w:gridCol w:w="9207"/>
      </w:tblGrid>
      <w:tr w:rsidR="00EE1C0C" w:rsidRPr="00C21B55" w14:paraId="6083CDA9" w14:textId="77777777" w:rsidTr="007B7698">
        <w:trPr>
          <w:trHeight w:val="244"/>
        </w:trPr>
        <w:tc>
          <w:tcPr>
            <w:tcW w:w="845" w:type="dxa"/>
            <w:tcBorders>
              <w:right w:val="single" w:sz="4" w:space="0" w:color="A6A6A6"/>
            </w:tcBorders>
            <w:shd w:val="clear" w:color="auto" w:fill="FF1901"/>
          </w:tcPr>
          <w:p w14:paraId="5ABED8D3" w14:textId="77777777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Nro. Acuerdo</w:t>
            </w:r>
          </w:p>
        </w:tc>
        <w:tc>
          <w:tcPr>
            <w:tcW w:w="9207" w:type="dxa"/>
            <w:shd w:val="clear" w:color="auto" w:fill="FF1901"/>
          </w:tcPr>
          <w:p w14:paraId="6690EA92" w14:textId="5342A5F9" w:rsidR="00EE1C0C" w:rsidRPr="00C21B55" w:rsidRDefault="00EE1C0C" w:rsidP="00E66F50">
            <w:pPr>
              <w:pStyle w:val="Box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Acuerdo</w:t>
            </w:r>
          </w:p>
        </w:tc>
      </w:tr>
      <w:tr w:rsidR="00E43775" w:rsidRPr="00C21B55" w14:paraId="4088E16A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3B75B871" w14:textId="77777777" w:rsidR="00E43775" w:rsidRDefault="00B32A36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9207" w:type="dxa"/>
            <w:shd w:val="clear" w:color="auto" w:fill="auto"/>
          </w:tcPr>
          <w:p w14:paraId="2E319E0B" w14:textId="2AE06285" w:rsidR="00E43775" w:rsidRDefault="002B534A" w:rsidP="00B53DD7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COMPLETAR EL PLAN DE TRABAJO CORRESPONDIENTE A LA SEMANA 4</w:t>
            </w:r>
          </w:p>
        </w:tc>
      </w:tr>
      <w:tr w:rsidR="00E43775" w:rsidRPr="00C21B55" w14:paraId="41346CD1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5E3C7C0B" w14:textId="77777777" w:rsidR="00E43775" w:rsidRDefault="00B32A36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9207" w:type="dxa"/>
            <w:shd w:val="clear" w:color="auto" w:fill="auto"/>
          </w:tcPr>
          <w:p w14:paraId="516F9859" w14:textId="577443A3" w:rsidR="00E43775" w:rsidRDefault="002B534A" w:rsidP="002B534A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CORRECCIÓN DE LOS PUNTOS OBSERVADOS POR EL ASESOR</w:t>
            </w:r>
          </w:p>
        </w:tc>
      </w:tr>
      <w:tr w:rsidR="00E43775" w:rsidRPr="00C21B55" w14:paraId="1FE9F66B" w14:textId="77777777" w:rsidTr="007B7698">
        <w:trPr>
          <w:trHeight w:val="417"/>
        </w:trPr>
        <w:tc>
          <w:tcPr>
            <w:tcW w:w="845" w:type="dxa"/>
            <w:tcBorders>
              <w:left w:val="single" w:sz="4" w:space="0" w:color="A6A6A6"/>
            </w:tcBorders>
          </w:tcPr>
          <w:p w14:paraId="133F69A4" w14:textId="77777777" w:rsidR="00E43775" w:rsidRDefault="00B32A36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9207" w:type="dxa"/>
            <w:shd w:val="clear" w:color="auto" w:fill="auto"/>
          </w:tcPr>
          <w:p w14:paraId="3A0D00F1" w14:textId="2C90EB58" w:rsidR="00E43775" w:rsidRDefault="00E43775" w:rsidP="00E43775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71D30123" w14:textId="769E835A" w:rsidR="006D7A00" w:rsidRPr="006F0F68" w:rsidRDefault="006D7A00" w:rsidP="00EE1C0C">
      <w:pPr>
        <w:pStyle w:val="Textoindependiente2"/>
        <w:rPr>
          <w:rFonts w:asciiTheme="minorHAnsi" w:hAnsiTheme="minorHAnsi" w:cstheme="minorHAnsi"/>
          <w:sz w:val="20"/>
          <w:lang w:val="es-PE"/>
        </w:rPr>
      </w:pPr>
    </w:p>
    <w:p w14:paraId="0994E0B9" w14:textId="77777777" w:rsidR="00387BAE" w:rsidRDefault="00387BAE" w:rsidP="00EE1C0C"/>
    <w:p w14:paraId="01246C7F" w14:textId="77777777" w:rsidR="00EE1C0C" w:rsidRPr="0020142B" w:rsidRDefault="00EE1C0C" w:rsidP="00EE1C0C"/>
    <w:tbl>
      <w:tblPr>
        <w:tblStyle w:val="Tablaconcuadrcula"/>
        <w:tblW w:w="1341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  <w:gridCol w:w="3355"/>
      </w:tblGrid>
      <w:tr w:rsidR="00EE1C0C" w:rsidRPr="00C60262" w14:paraId="1706C887" w14:textId="77777777" w:rsidTr="00E66F50">
        <w:tc>
          <w:tcPr>
            <w:tcW w:w="3354" w:type="dxa"/>
          </w:tcPr>
          <w:p w14:paraId="6D62FA75" w14:textId="0A3061D3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92F4ECC" w14:textId="12168852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outlineLvl w:val="0"/>
              <w:rPr>
                <w:color w:val="0F243E"/>
                <w:sz w:val="18"/>
                <w:szCs w:val="18"/>
              </w:rPr>
            </w:pPr>
          </w:p>
          <w:p w14:paraId="76EEA386" w14:textId="77777777" w:rsidR="00EE1C0C" w:rsidRPr="0020142B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outlineLvl w:val="0"/>
              <w:rPr>
                <w:color w:val="0F243E"/>
                <w:sz w:val="18"/>
                <w:szCs w:val="18"/>
              </w:rPr>
            </w:pPr>
          </w:p>
          <w:p w14:paraId="3C044D75" w14:textId="61F593D3" w:rsidR="007B7698" w:rsidRDefault="00417D4C" w:rsidP="00E66F50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</w:t>
            </w:r>
            <w:r w:rsidR="0053623C">
              <w:rPr>
                <w:rFonts w:cs="Arial"/>
              </w:rPr>
              <w:t>MURGA FERNANDEZ RAUL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0C1C4C10" w14:textId="44D6A454" w:rsidR="00EE1C0C" w:rsidRPr="00C21B55" w:rsidRDefault="00417D4C" w:rsidP="0053623C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53623C">
              <w:rPr>
                <w:rFonts w:cs="Arial"/>
                <w:szCs w:val="18"/>
              </w:rPr>
              <w:t>Profesor Principal</w:t>
            </w:r>
            <w:r>
              <w:rPr>
                <w:rFonts w:cs="Arial"/>
                <w:szCs w:val="18"/>
              </w:rPr>
              <w:t xml:space="preserve"> &gt;</w:t>
            </w:r>
          </w:p>
        </w:tc>
        <w:tc>
          <w:tcPr>
            <w:tcW w:w="3355" w:type="dxa"/>
          </w:tcPr>
          <w:p w14:paraId="349EAB06" w14:textId="14E01111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4613DB46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02CFDAF5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7B0FAA43" w14:textId="5295814A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GARCIA VELASQUEZ EDGAR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2303D490" w14:textId="11E0C42B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  <w:r w:rsidR="00A168F8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3355" w:type="dxa"/>
          </w:tcPr>
          <w:p w14:paraId="64FE6B68" w14:textId="72FB7591" w:rsidR="00EE1C0C" w:rsidRPr="00C21B55" w:rsidRDefault="0056349F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  <w:r>
              <w:rPr>
                <w:noProof/>
                <w:sz w:val="40"/>
                <w:lang w:eastAsia="es-PE"/>
              </w:rPr>
              <w:drawing>
                <wp:anchor distT="0" distB="0" distL="114300" distR="114300" simplePos="0" relativeHeight="251677184" behindDoc="0" locked="0" layoutInCell="1" allowOverlap="1" wp14:anchorId="4E2E0BAA" wp14:editId="01159488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31750</wp:posOffset>
                  </wp:positionV>
                  <wp:extent cx="914400" cy="566291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B5F7C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outlineLvl w:val="0"/>
              <w:rPr>
                <w:color w:val="0F243E"/>
                <w:sz w:val="18"/>
                <w:szCs w:val="18"/>
              </w:rPr>
            </w:pPr>
          </w:p>
          <w:p w14:paraId="253ABE56" w14:textId="77777777" w:rsidR="00EE1C0C" w:rsidRPr="00C21B55" w:rsidRDefault="00EE1C0C" w:rsidP="00E66F50">
            <w:pPr>
              <w:pBdr>
                <w:bottom w:val="single" w:sz="12" w:space="1" w:color="auto"/>
              </w:pBdr>
              <w:jc w:val="center"/>
              <w:rPr>
                <w:rFonts w:cs="Arial"/>
                <w:szCs w:val="18"/>
              </w:rPr>
            </w:pPr>
          </w:p>
          <w:p w14:paraId="59A4BC1D" w14:textId="77777777" w:rsidR="00FB204E" w:rsidRDefault="00FB204E" w:rsidP="00E66F50">
            <w:pPr>
              <w:jc w:val="center"/>
              <w:rPr>
                <w:rFonts w:cs="Arial"/>
                <w:szCs w:val="18"/>
              </w:rPr>
            </w:pPr>
          </w:p>
          <w:p w14:paraId="1FD17A55" w14:textId="5A628DA4" w:rsidR="00FB204E" w:rsidRPr="00C21B55" w:rsidRDefault="00417D4C" w:rsidP="00FB204E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&lt;</w:t>
            </w:r>
            <w:r w:rsidR="00A168F8">
              <w:rPr>
                <w:rFonts w:cs="Arial"/>
              </w:rPr>
              <w:t xml:space="preserve"> RAMOS BARBA RICHARD</w:t>
            </w:r>
            <w:r w:rsidR="00A168F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&gt;</w:t>
            </w:r>
          </w:p>
          <w:p w14:paraId="424EC188" w14:textId="275C8F01" w:rsidR="00EE1C0C" w:rsidRPr="00C21B55" w:rsidRDefault="00417D4C" w:rsidP="00B32A36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Alumno</w:t>
            </w:r>
          </w:p>
        </w:tc>
        <w:tc>
          <w:tcPr>
            <w:tcW w:w="3355" w:type="dxa"/>
          </w:tcPr>
          <w:p w14:paraId="62635027" w14:textId="77777777" w:rsidR="00EE1C0C" w:rsidRPr="006F0F68" w:rsidRDefault="00EE1C0C" w:rsidP="00E66F50">
            <w:pPr>
              <w:jc w:val="center"/>
              <w:rPr>
                <w:rFonts w:asciiTheme="minorHAnsi" w:hAnsiTheme="minorHAnsi"/>
              </w:rPr>
            </w:pPr>
          </w:p>
        </w:tc>
      </w:tr>
      <w:bookmarkEnd w:id="0"/>
    </w:tbl>
    <w:p w14:paraId="398558B1" w14:textId="672957BB" w:rsidR="00C04006" w:rsidRDefault="00C04006">
      <w:pPr>
        <w:spacing w:after="160" w:line="259" w:lineRule="auto"/>
        <w:jc w:val="left"/>
        <w:rPr>
          <w:rFonts w:cs="Arial"/>
          <w:b/>
          <w:color w:val="FF1901"/>
          <w:sz w:val="24"/>
        </w:rPr>
      </w:pPr>
    </w:p>
    <w:sectPr w:rsidR="00C04006" w:rsidSect="00150D80">
      <w:headerReference w:type="default" r:id="rId11"/>
      <w:footerReference w:type="default" r:id="rId12"/>
      <w:pgSz w:w="11907" w:h="16839" w:code="9"/>
      <w:pgMar w:top="1985" w:right="1185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46EA9" w14:textId="77777777" w:rsidR="00941D92" w:rsidRDefault="00941D92" w:rsidP="000C75E8">
      <w:r>
        <w:separator/>
      </w:r>
    </w:p>
  </w:endnote>
  <w:endnote w:type="continuationSeparator" w:id="0">
    <w:p w14:paraId="5055306D" w14:textId="77777777" w:rsidR="00941D92" w:rsidRDefault="00941D92" w:rsidP="000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6958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02E387BC" w14:textId="77777777" w:rsidR="00B30C91" w:rsidRPr="00150D80" w:rsidRDefault="00B30C91">
        <w:pPr>
          <w:pStyle w:val="Piedepgina"/>
          <w:jc w:val="right"/>
          <w:rPr>
            <w:rFonts w:asciiTheme="minorHAnsi" w:hAnsiTheme="minorHAnsi" w:cstheme="minorHAnsi"/>
          </w:rPr>
        </w:pPr>
        <w:r w:rsidRPr="00150D80">
          <w:rPr>
            <w:rFonts w:asciiTheme="minorHAnsi" w:hAnsiTheme="minorHAnsi" w:cstheme="minorHAnsi"/>
          </w:rPr>
          <w:t xml:space="preserve">Página </w:t>
        </w:r>
        <w:r w:rsidR="00C40265" w:rsidRPr="00150D80">
          <w:rPr>
            <w:rFonts w:asciiTheme="minorHAnsi" w:hAnsiTheme="minorHAnsi" w:cstheme="minorHAnsi"/>
          </w:rPr>
          <w:fldChar w:fldCharType="begin"/>
        </w:r>
        <w:r w:rsidRPr="00150D80">
          <w:rPr>
            <w:rFonts w:asciiTheme="minorHAnsi" w:hAnsiTheme="minorHAnsi" w:cstheme="minorHAnsi"/>
          </w:rPr>
          <w:instrText>PAGE   \* MERGEFORMAT</w:instrText>
        </w:r>
        <w:r w:rsidR="00C40265" w:rsidRPr="00150D80">
          <w:rPr>
            <w:rFonts w:asciiTheme="minorHAnsi" w:hAnsiTheme="minorHAnsi" w:cstheme="minorHAnsi"/>
          </w:rPr>
          <w:fldChar w:fldCharType="separate"/>
        </w:r>
        <w:r w:rsidR="00F80777">
          <w:rPr>
            <w:rFonts w:asciiTheme="minorHAnsi" w:hAnsiTheme="minorHAnsi" w:cstheme="minorHAnsi"/>
            <w:noProof/>
          </w:rPr>
          <w:t>1</w:t>
        </w:r>
        <w:r w:rsidR="00C40265" w:rsidRPr="00150D80">
          <w:rPr>
            <w:rFonts w:asciiTheme="minorHAnsi" w:hAnsiTheme="minorHAnsi" w:cstheme="minorHAnsi"/>
          </w:rPr>
          <w:fldChar w:fldCharType="end"/>
        </w:r>
        <w:r w:rsidRPr="00150D80">
          <w:rPr>
            <w:rFonts w:asciiTheme="minorHAnsi" w:hAnsiTheme="minorHAnsi" w:cstheme="minorHAnsi"/>
          </w:rPr>
          <w:t xml:space="preserve"> de </w:t>
        </w:r>
        <w:r w:rsidR="003E1D4F">
          <w:rPr>
            <w:rFonts w:asciiTheme="minorHAnsi" w:hAnsiTheme="minorHAnsi" w:cstheme="minorHAnsi"/>
            <w:noProof/>
          </w:rPr>
          <w:fldChar w:fldCharType="begin"/>
        </w:r>
        <w:r w:rsidR="003E1D4F">
          <w:rPr>
            <w:rFonts w:asciiTheme="minorHAnsi" w:hAnsiTheme="minorHAnsi" w:cstheme="minorHAnsi"/>
            <w:noProof/>
          </w:rPr>
          <w:instrText xml:space="preserve"> NUMPAGES   \* MERGEFORMAT </w:instrText>
        </w:r>
        <w:r w:rsidR="003E1D4F">
          <w:rPr>
            <w:rFonts w:asciiTheme="minorHAnsi" w:hAnsiTheme="minorHAnsi" w:cstheme="minorHAnsi"/>
            <w:noProof/>
          </w:rPr>
          <w:fldChar w:fldCharType="separate"/>
        </w:r>
        <w:r w:rsidR="00F80777">
          <w:rPr>
            <w:rFonts w:asciiTheme="minorHAnsi" w:hAnsiTheme="minorHAnsi" w:cstheme="minorHAnsi"/>
            <w:noProof/>
          </w:rPr>
          <w:t>1</w:t>
        </w:r>
        <w:r w:rsidR="003E1D4F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DDAFA35" w14:textId="77777777" w:rsidR="00B30C91" w:rsidRDefault="00B30C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BA737" w14:textId="77777777" w:rsidR="00941D92" w:rsidRDefault="00941D92" w:rsidP="000C75E8">
      <w:r>
        <w:separator/>
      </w:r>
    </w:p>
  </w:footnote>
  <w:footnote w:type="continuationSeparator" w:id="0">
    <w:p w14:paraId="1E661E08" w14:textId="77777777" w:rsidR="00941D92" w:rsidRDefault="00941D92" w:rsidP="000C7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2" w:type="dxa"/>
      <w:tblInd w:w="213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w:rsidR="00B30C91" w:rsidRPr="00C64659" w14:paraId="53E262BA" w14:textId="77777777" w:rsidTr="005E1D87">
      <w:trPr>
        <w:cantSplit/>
        <w:trHeight w:val="414"/>
      </w:trPr>
      <w:tc>
        <w:tcPr>
          <w:tcW w:w="1042" w:type="dxa"/>
          <w:vMerge w:val="restart"/>
        </w:tcPr>
        <w:p w14:paraId="5FDAE83A" w14:textId="77777777" w:rsidR="00B30C91" w:rsidRDefault="00B30C91" w:rsidP="00E66F50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eastAsia="es-PE"/>
            </w:rPr>
            <w:drawing>
              <wp:inline distT="0" distB="0" distL="0" distR="0" wp14:anchorId="76EE6367" wp14:editId="326858D6">
                <wp:extent cx="503711" cy="475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vAlign w:val="center"/>
        </w:tcPr>
        <w:p w14:paraId="6C0BEE7B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szCs w:val="18"/>
            <w:lang w:val="es-ES"/>
          </w:rPr>
          <w:alias w:val="Proyecto Nombre Cabecera"/>
          <w:tag w:val="ProyectoNombreCabecera"/>
          <w:id w:val="1006095420"/>
          <w:placeholder>
            <w:docPart w:val="AA4323694550436CBD1B2BC0421C7B7D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182" w:type="dxa"/>
              <w:gridSpan w:val="3"/>
              <w:vAlign w:val="center"/>
            </w:tcPr>
            <w:p w14:paraId="20C8D6BA" w14:textId="005CB194" w:rsidR="00B30C91" w:rsidRPr="009C7924" w:rsidRDefault="006C6E43" w:rsidP="007E2503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szCs w:val="18"/>
                  <w:lang w:val="es-ES"/>
                </w:rPr>
                <w:t>IMPLEMENTAR SISTEMA DE CLASIFICACIÓN DE HABILIDADES DE COMUNICACIÓN NO VERBAL EN DESARROLLADORES DE SOFTWARE APLICANDO REDES NEURONALES CONVOLUCIONALES</w:t>
              </w:r>
            </w:p>
          </w:tc>
        </w:sdtContent>
      </w:sdt>
    </w:tr>
    <w:tr w:rsidR="00B30C91" w14:paraId="6123D6DE" w14:textId="77777777" w:rsidTr="005E1D87">
      <w:trPr>
        <w:cantSplit/>
        <w:trHeight w:val="414"/>
      </w:trPr>
      <w:tc>
        <w:tcPr>
          <w:tcW w:w="1042" w:type="dxa"/>
          <w:vMerge/>
        </w:tcPr>
        <w:p w14:paraId="2EF26C83" w14:textId="77777777" w:rsidR="00B30C91" w:rsidRPr="005E035B" w:rsidRDefault="00B30C91" w:rsidP="00E66F50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vAlign w:val="center"/>
        </w:tcPr>
        <w:p w14:paraId="2539A97F" w14:textId="77777777" w:rsidR="00B30C91" w:rsidRPr="00663EAD" w:rsidRDefault="00B30C91" w:rsidP="00E66F50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Fecha:</w:t>
          </w:r>
        </w:p>
      </w:tc>
      <w:sdt>
        <w:sdtPr>
          <w:rPr>
            <w:rFonts w:asciiTheme="minorHAnsi" w:hAnsiTheme="minorHAnsi" w:cstheme="minorHAnsi"/>
            <w:color w:val="000000" w:themeColor="text1"/>
            <w:szCs w:val="18"/>
          </w:rPr>
          <w:alias w:val="Documento Fecha"/>
          <w:tag w:val="DocumentoFecha"/>
          <w:id w:val="-1217667865"/>
          <w:dataBinding w:xpath="/root[1]/DocumentoFecha[1]" w:storeItemID="{AF48685C-7621-4331-8285-375CD5E5BE96}"/>
          <w:date w:fullDate="2020-10-22T00:00:00Z">
            <w:dateFormat w:val="dd/MM/yyyy"/>
            <w:lid w:val="es-PE"/>
            <w:storeMappedDataAs w:val="dateTime"/>
            <w:calendar w:val="gregorian"/>
          </w:date>
        </w:sdtPr>
        <w:sdtEndPr/>
        <w:sdtContent>
          <w:tc>
            <w:tcPr>
              <w:tcW w:w="3119" w:type="dxa"/>
              <w:vAlign w:val="center"/>
            </w:tcPr>
            <w:p w14:paraId="302820B0" w14:textId="29794BF4" w:rsidR="00B30C91" w:rsidRPr="00FE5CB2" w:rsidRDefault="00FE14DE" w:rsidP="00F92451">
              <w:pPr>
                <w:pStyle w:val="Encabezado"/>
                <w:jc w:val="left"/>
                <w:rPr>
                  <w:rFonts w:asciiTheme="minorHAnsi" w:hAnsiTheme="minorHAnsi" w:cstheme="minorHAnsi"/>
                  <w:color w:val="000000" w:themeColor="text1"/>
                  <w:szCs w:val="18"/>
                </w:rPr>
              </w:pPr>
              <w:r>
                <w:rPr>
                  <w:rFonts w:asciiTheme="minorHAnsi" w:hAnsiTheme="minorHAnsi" w:cstheme="minorHAnsi"/>
                  <w:color w:val="000000" w:themeColor="text1"/>
                  <w:szCs w:val="18"/>
                </w:rPr>
                <w:t>22/10/2020</w:t>
              </w:r>
            </w:p>
          </w:tc>
        </w:sdtContent>
      </w:sdt>
      <w:tc>
        <w:tcPr>
          <w:tcW w:w="1093" w:type="dxa"/>
          <w:vAlign w:val="center"/>
        </w:tcPr>
        <w:p w14:paraId="0E7AD895" w14:textId="77777777" w:rsidR="00B30C91" w:rsidRPr="009C7924" w:rsidRDefault="00B30C91" w:rsidP="00E66F50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N°</w:t>
          </w:r>
          <w:r w:rsidRPr="005E1D87">
            <w:rPr>
              <w:rFonts w:asciiTheme="minorHAnsi" w:hAnsiTheme="minorHAnsi" w:cstheme="minorHAnsi"/>
              <w:b/>
            </w:rPr>
            <w:t>:</w:t>
          </w:r>
        </w:p>
      </w:tc>
      <w:tc>
        <w:tcPr>
          <w:tcW w:w="2970" w:type="dxa"/>
          <w:vAlign w:val="center"/>
        </w:tcPr>
        <w:p w14:paraId="19D37B09" w14:textId="23FBE74C" w:rsidR="00B30C91" w:rsidRPr="00FE5CB2" w:rsidRDefault="00941D92" w:rsidP="00665DC9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alias w:val="Documento Revision Cabecera"/>
              <w:tag w:val="DocumentoRevisionCabecera"/>
              <w:id w:val="1153559923"/>
              <w:placeholder>
                <w:docPart w:val="F0F815918DB543769EB4138A1FB27409"/>
              </w:placeholder>
              <w:dataBinding w:xpath="/root[1]/DocumentoRevision[1]" w:storeItemID="{AF48685C-7621-4331-8285-375CD5E5BE96}"/>
              <w:text/>
            </w:sdtPr>
            <w:sdtEndPr/>
            <w:sdtContent>
              <w:r w:rsidR="00FE14DE">
                <w:rPr>
                  <w:rFonts w:asciiTheme="minorHAnsi" w:hAnsiTheme="minorHAnsi" w:cstheme="minorHAnsi"/>
                </w:rPr>
                <w:t>3</w:t>
              </w:r>
            </w:sdtContent>
          </w:sdt>
        </w:p>
      </w:tc>
    </w:tr>
  </w:tbl>
  <w:p w14:paraId="36F6F13E" w14:textId="77777777" w:rsidR="00B30C91" w:rsidRDefault="00B30C91" w:rsidP="000C75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1705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2561F"/>
    <w:multiLevelType w:val="hybridMultilevel"/>
    <w:tmpl w:val="B7AA62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" w15:restartNumberingAfterBreak="0">
    <w:nsid w:val="3F44594B"/>
    <w:multiLevelType w:val="hybridMultilevel"/>
    <w:tmpl w:val="333A8170"/>
    <w:lvl w:ilvl="0" w:tplc="4ECA126A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C135E"/>
    <w:multiLevelType w:val="hybridMultilevel"/>
    <w:tmpl w:val="55365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864FB"/>
    <w:multiLevelType w:val="hybridMultilevel"/>
    <w:tmpl w:val="8E8CF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F57"/>
    <w:rsid w:val="00044049"/>
    <w:rsid w:val="000515B5"/>
    <w:rsid w:val="000534FB"/>
    <w:rsid w:val="00055F57"/>
    <w:rsid w:val="00095BA5"/>
    <w:rsid w:val="000A1E02"/>
    <w:rsid w:val="000B0732"/>
    <w:rsid w:val="000C75E8"/>
    <w:rsid w:val="000D3FD0"/>
    <w:rsid w:val="001250EA"/>
    <w:rsid w:val="00131FDE"/>
    <w:rsid w:val="001457C6"/>
    <w:rsid w:val="00150D80"/>
    <w:rsid w:val="00175499"/>
    <w:rsid w:val="001D5A5B"/>
    <w:rsid w:val="0020142B"/>
    <w:rsid w:val="00215CA9"/>
    <w:rsid w:val="002259AD"/>
    <w:rsid w:val="0029524E"/>
    <w:rsid w:val="002A3915"/>
    <w:rsid w:val="002A74D3"/>
    <w:rsid w:val="002B534A"/>
    <w:rsid w:val="002B6238"/>
    <w:rsid w:val="002C4181"/>
    <w:rsid w:val="002F05E1"/>
    <w:rsid w:val="002F519A"/>
    <w:rsid w:val="00314F4D"/>
    <w:rsid w:val="003154F8"/>
    <w:rsid w:val="00347A6D"/>
    <w:rsid w:val="00356029"/>
    <w:rsid w:val="00385978"/>
    <w:rsid w:val="00387BAE"/>
    <w:rsid w:val="003B0B93"/>
    <w:rsid w:val="003B3E26"/>
    <w:rsid w:val="003C7A8C"/>
    <w:rsid w:val="003E1D4F"/>
    <w:rsid w:val="003F00C0"/>
    <w:rsid w:val="003F490D"/>
    <w:rsid w:val="003F7FD2"/>
    <w:rsid w:val="00416B5E"/>
    <w:rsid w:val="00417D4C"/>
    <w:rsid w:val="00422FAE"/>
    <w:rsid w:val="004279EA"/>
    <w:rsid w:val="00455414"/>
    <w:rsid w:val="00483E25"/>
    <w:rsid w:val="004B244E"/>
    <w:rsid w:val="004C63EE"/>
    <w:rsid w:val="0051778E"/>
    <w:rsid w:val="0053623C"/>
    <w:rsid w:val="005426B6"/>
    <w:rsid w:val="00554539"/>
    <w:rsid w:val="0056349F"/>
    <w:rsid w:val="0059080D"/>
    <w:rsid w:val="0059227C"/>
    <w:rsid w:val="005A49C1"/>
    <w:rsid w:val="005C728A"/>
    <w:rsid w:val="005E1D87"/>
    <w:rsid w:val="005E29C3"/>
    <w:rsid w:val="005E2C86"/>
    <w:rsid w:val="005F3368"/>
    <w:rsid w:val="005F6251"/>
    <w:rsid w:val="006214AD"/>
    <w:rsid w:val="0065609C"/>
    <w:rsid w:val="00665DC9"/>
    <w:rsid w:val="0067453A"/>
    <w:rsid w:val="006802B1"/>
    <w:rsid w:val="006B0390"/>
    <w:rsid w:val="006B60CF"/>
    <w:rsid w:val="006C447E"/>
    <w:rsid w:val="006C591A"/>
    <w:rsid w:val="006C6441"/>
    <w:rsid w:val="006C6E43"/>
    <w:rsid w:val="006D1A43"/>
    <w:rsid w:val="006D7A00"/>
    <w:rsid w:val="006F7ED3"/>
    <w:rsid w:val="00701646"/>
    <w:rsid w:val="007243F6"/>
    <w:rsid w:val="00741CF8"/>
    <w:rsid w:val="00745523"/>
    <w:rsid w:val="00753854"/>
    <w:rsid w:val="007B0409"/>
    <w:rsid w:val="007B7698"/>
    <w:rsid w:val="007E2503"/>
    <w:rsid w:val="00810CC3"/>
    <w:rsid w:val="008651BD"/>
    <w:rsid w:val="00895C94"/>
    <w:rsid w:val="00897D45"/>
    <w:rsid w:val="008A1F99"/>
    <w:rsid w:val="008A5630"/>
    <w:rsid w:val="008D25A2"/>
    <w:rsid w:val="00901C69"/>
    <w:rsid w:val="009139EE"/>
    <w:rsid w:val="00935612"/>
    <w:rsid w:val="00941D92"/>
    <w:rsid w:val="00954170"/>
    <w:rsid w:val="00961681"/>
    <w:rsid w:val="00992B53"/>
    <w:rsid w:val="00992FAF"/>
    <w:rsid w:val="00996839"/>
    <w:rsid w:val="009A0E7E"/>
    <w:rsid w:val="009C2436"/>
    <w:rsid w:val="009E2454"/>
    <w:rsid w:val="00A0070E"/>
    <w:rsid w:val="00A0169F"/>
    <w:rsid w:val="00A168F8"/>
    <w:rsid w:val="00A26C4B"/>
    <w:rsid w:val="00A921D3"/>
    <w:rsid w:val="00AA075B"/>
    <w:rsid w:val="00AA0D5D"/>
    <w:rsid w:val="00AB3EBC"/>
    <w:rsid w:val="00AE4703"/>
    <w:rsid w:val="00AE7979"/>
    <w:rsid w:val="00B30C91"/>
    <w:rsid w:val="00B32A36"/>
    <w:rsid w:val="00B35F32"/>
    <w:rsid w:val="00B53DD7"/>
    <w:rsid w:val="00B77E34"/>
    <w:rsid w:val="00B913E6"/>
    <w:rsid w:val="00BB4EA6"/>
    <w:rsid w:val="00BC0138"/>
    <w:rsid w:val="00BE2EAC"/>
    <w:rsid w:val="00BF6AE5"/>
    <w:rsid w:val="00C04006"/>
    <w:rsid w:val="00C152A1"/>
    <w:rsid w:val="00C24CCF"/>
    <w:rsid w:val="00C40265"/>
    <w:rsid w:val="00C714C4"/>
    <w:rsid w:val="00C83BEF"/>
    <w:rsid w:val="00CA6C82"/>
    <w:rsid w:val="00CC44D7"/>
    <w:rsid w:val="00CD6720"/>
    <w:rsid w:val="00CF511F"/>
    <w:rsid w:val="00CF5BFD"/>
    <w:rsid w:val="00D11E37"/>
    <w:rsid w:val="00D23ADF"/>
    <w:rsid w:val="00D31934"/>
    <w:rsid w:val="00D329DA"/>
    <w:rsid w:val="00D505DA"/>
    <w:rsid w:val="00D51FD7"/>
    <w:rsid w:val="00D55157"/>
    <w:rsid w:val="00D64332"/>
    <w:rsid w:val="00D65EC1"/>
    <w:rsid w:val="00D86198"/>
    <w:rsid w:val="00DB0C67"/>
    <w:rsid w:val="00DB4B9D"/>
    <w:rsid w:val="00DB6A31"/>
    <w:rsid w:val="00DE26FD"/>
    <w:rsid w:val="00DE47BF"/>
    <w:rsid w:val="00DE6431"/>
    <w:rsid w:val="00DF1040"/>
    <w:rsid w:val="00DF3405"/>
    <w:rsid w:val="00E042A9"/>
    <w:rsid w:val="00E117DB"/>
    <w:rsid w:val="00E251FB"/>
    <w:rsid w:val="00E259F8"/>
    <w:rsid w:val="00E31614"/>
    <w:rsid w:val="00E43775"/>
    <w:rsid w:val="00E63815"/>
    <w:rsid w:val="00E66F50"/>
    <w:rsid w:val="00E72830"/>
    <w:rsid w:val="00E82674"/>
    <w:rsid w:val="00E84999"/>
    <w:rsid w:val="00EA1269"/>
    <w:rsid w:val="00ED2B49"/>
    <w:rsid w:val="00ED43F4"/>
    <w:rsid w:val="00EE1C0C"/>
    <w:rsid w:val="00EE1F66"/>
    <w:rsid w:val="00F14889"/>
    <w:rsid w:val="00F22EC7"/>
    <w:rsid w:val="00F25173"/>
    <w:rsid w:val="00F43EAB"/>
    <w:rsid w:val="00F52FBE"/>
    <w:rsid w:val="00F53849"/>
    <w:rsid w:val="00F613A0"/>
    <w:rsid w:val="00F65097"/>
    <w:rsid w:val="00F65B14"/>
    <w:rsid w:val="00F80777"/>
    <w:rsid w:val="00F92451"/>
    <w:rsid w:val="00F93C64"/>
    <w:rsid w:val="00FB0120"/>
    <w:rsid w:val="00FB204E"/>
    <w:rsid w:val="00FB743E"/>
    <w:rsid w:val="00FC259E"/>
    <w:rsid w:val="00FC35F6"/>
    <w:rsid w:val="00FC36F2"/>
    <w:rsid w:val="00FE14DE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46B3"/>
  <w15:docId w15:val="{CF6266B9-EC4F-4124-9265-BE2909D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EE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D6720"/>
    <w:pPr>
      <w:numPr>
        <w:numId w:val="1"/>
      </w:numPr>
      <w:spacing w:before="120" w:after="160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505DA"/>
    <w:pPr>
      <w:numPr>
        <w:ilvl w:val="2"/>
      </w:numPr>
      <w:ind w:left="1440" w:hanging="63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6720"/>
    <w:rPr>
      <w:rFonts w:ascii="Arial" w:eastAsia="Times New Roman" w:hAnsi="Arial" w:cs="Arial"/>
      <w:b/>
      <w:color w:val="FF1901"/>
      <w:sz w:val="24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29DA"/>
    <w:rPr>
      <w:rFonts w:ascii="Arial" w:eastAsia="Times New Roman" w:hAnsi="Arial" w:cs="Arial"/>
      <w:b/>
      <w:color w:val="FF1901"/>
      <w:sz w:val="20"/>
      <w:szCs w:val="20"/>
      <w:lang w:val="es-PE" w:eastAsia="es-ES"/>
    </w:rPr>
  </w:style>
  <w:style w:type="paragraph" w:customStyle="1" w:styleId="TableHeading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customStyle="1" w:styleId="TableNumber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0"/>
    <w:rPr>
      <w:rFonts w:ascii="Segoe UI" w:eastAsia="Times New Roman" w:hAnsi="Segoe UI" w:cs="Segoe UI"/>
      <w:sz w:val="18"/>
      <w:szCs w:val="1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05DA"/>
    <w:rPr>
      <w:rFonts w:ascii="Arial" w:eastAsia="Times New Roman" w:hAnsi="Arial" w:cs="Arial"/>
      <w:b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table" w:customStyle="1" w:styleId="TIDPlantillaTablaCabeceraVertical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cBorders>
        <w:shd w:val="clear" w:color="auto" w:fill="FF1901"/>
      </w:tcPr>
    </w:tblStylePr>
  </w:style>
  <w:style w:type="table" w:customStyle="1" w:styleId="TIDPlantillaTablaCabeceraHorizontal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CellMar>
        <w:top w:w="57" w:type="dxa"/>
        <w:bottom w:w="57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customStyle="1" w:styleId="TIDPlantillaTablaListaIntercalada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E1C0C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EE1C0C"/>
    <w:pPr>
      <w:spacing w:before="60" w:after="60"/>
    </w:pPr>
    <w:rPr>
      <w:sz w:val="16"/>
    </w:rPr>
  </w:style>
  <w:style w:type="paragraph" w:customStyle="1" w:styleId="TableText">
    <w:name w:val="Table Text"/>
    <w:basedOn w:val="Normal"/>
    <w:rsid w:val="00EE1C0C"/>
    <w:pPr>
      <w:spacing w:line="220" w:lineRule="exact"/>
      <w:jc w:val="left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089759\Documents\Dropbox\UPC\Proyecto\Templates\UPC%20-%20Plantilla%20Acta%20de%20Reuni&#243;n%20v.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323694550436CBD1B2BC0421C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2A78-0EE5-4E61-A8E3-D2CF4BBA35B2}"/>
      </w:docPartPr>
      <w:docPartBody>
        <w:p w:rsidR="001656E0" w:rsidRDefault="008A5905">
          <w:pPr>
            <w:pStyle w:val="AA4323694550436CBD1B2BC0421C7B7D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F815918DB543769EB4138A1FB2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00B8-576A-4731-8751-10CEF467352A}"/>
      </w:docPartPr>
      <w:docPartBody>
        <w:p w:rsidR="001656E0" w:rsidRDefault="008A5905">
          <w:pPr>
            <w:pStyle w:val="F0F815918DB543769EB4138A1FB27409"/>
          </w:pPr>
          <w:r w:rsidRPr="00901C2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5905"/>
    <w:rsid w:val="000056BE"/>
    <w:rsid w:val="00064CBB"/>
    <w:rsid w:val="00104201"/>
    <w:rsid w:val="00106DC1"/>
    <w:rsid w:val="0015024E"/>
    <w:rsid w:val="001656E0"/>
    <w:rsid w:val="00167341"/>
    <w:rsid w:val="001C4725"/>
    <w:rsid w:val="001F4198"/>
    <w:rsid w:val="00291847"/>
    <w:rsid w:val="002C65AA"/>
    <w:rsid w:val="002E1282"/>
    <w:rsid w:val="00301335"/>
    <w:rsid w:val="003131BA"/>
    <w:rsid w:val="00376FE3"/>
    <w:rsid w:val="003C12E4"/>
    <w:rsid w:val="003E1C6A"/>
    <w:rsid w:val="00461846"/>
    <w:rsid w:val="00576771"/>
    <w:rsid w:val="005A28E8"/>
    <w:rsid w:val="005B4038"/>
    <w:rsid w:val="005F721B"/>
    <w:rsid w:val="00706A85"/>
    <w:rsid w:val="00714672"/>
    <w:rsid w:val="007942E7"/>
    <w:rsid w:val="007D7D63"/>
    <w:rsid w:val="00860C98"/>
    <w:rsid w:val="008A5905"/>
    <w:rsid w:val="008B67D2"/>
    <w:rsid w:val="00944217"/>
    <w:rsid w:val="00A10612"/>
    <w:rsid w:val="00A77C4C"/>
    <w:rsid w:val="00AF0325"/>
    <w:rsid w:val="00C12D92"/>
    <w:rsid w:val="00C71F08"/>
    <w:rsid w:val="00CD5A0D"/>
    <w:rsid w:val="00D4091E"/>
    <w:rsid w:val="00DB207B"/>
    <w:rsid w:val="00E061CA"/>
    <w:rsid w:val="00E15847"/>
    <w:rsid w:val="00E23907"/>
    <w:rsid w:val="00E2713E"/>
    <w:rsid w:val="00F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4198"/>
    <w:rPr>
      <w:color w:val="808080"/>
    </w:rPr>
  </w:style>
  <w:style w:type="paragraph" w:customStyle="1" w:styleId="AA4323694550436CBD1B2BC0421C7B7D">
    <w:name w:val="AA4323694550436CBD1B2BC0421C7B7D"/>
    <w:rsid w:val="001F4198"/>
  </w:style>
  <w:style w:type="paragraph" w:customStyle="1" w:styleId="F0F815918DB543769EB4138A1FB27409">
    <w:name w:val="F0F815918DB543769EB4138A1FB27409"/>
    <w:rsid w:val="001F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ProyectoNombre>IMPLEMENTAR SISTEMA DE CLASIFICACIÓN DE HABILIDADES DE COMUNICACIÓN NO VERBAL EN DESARROLLADORES DE SOFTWARE APLICANDO REDES NEURONALES CONVOLUCIONALES</ProyectoNombre>
  <DocumentoFecha>2020-10-22T00:00:00</DocumentoFecha>
  <DocumentoNombre>Nombre del Documento</DocumentoNombre>
  <DocumentoAutor>Autor del documento</DocumentoAutor>
  <DocumentoRevision>3</DocumentoRevision>
</root>
</file>

<file path=customXml/item2.xml><?xml version="1.0" encoding="utf-8"?>
<root>
  <ProyectoNombre>IMPLEMENTAR SISTEMA DE CLASIFICACIÓN DE HABILIDADES DE COMUNICACIÓN NO VERBAL EN DESARROLLADORES DE SOFTWARE APLICANDO REDES NEURONALES CONVOLUCIONALES</ProyectoNombre>
  <DocumentoFecha>2020-10-22T00:00:00</DocumentoFecha>
  <DocumentoNombre>Nombre del Documento</DocumentoNombre>
  <DocumentoAutor>Autor del documento</DocumentoAutor>
  <DocumentoRevision>3</DocumentoRevision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AF48685C-7621-4331-8285-375CD5E5BE96}">
  <ds:schemaRefs/>
</ds:datastoreItem>
</file>

<file path=customXml/itemProps3.xml><?xml version="1.0" encoding="utf-8"?>
<ds:datastoreItem xmlns:ds="http://schemas.openxmlformats.org/officeDocument/2006/customXml" ds:itemID="{BEBBAD07-B79E-43CF-ADB0-EFC91748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UPC - Plantilla Acta de Reunión v.1.0.dotx</Template>
  <TotalTime>70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RICHARD DAVID RAMOS BARBA</cp:lastModifiedBy>
  <cp:revision>39</cp:revision>
  <dcterms:created xsi:type="dcterms:W3CDTF">2015-02-28T17:30:00Z</dcterms:created>
  <dcterms:modified xsi:type="dcterms:W3CDTF">2020-10-23T04:32:00Z</dcterms:modified>
</cp:coreProperties>
</file>