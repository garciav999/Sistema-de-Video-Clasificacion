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E9FCB" w14:textId="4DCF6AA6" w:rsidR="00EE1C0C" w:rsidRPr="00150D80" w:rsidRDefault="005E1D87" w:rsidP="005E1D87">
      <w:pPr>
        <w:pStyle w:val="Ttulo1"/>
        <w:numPr>
          <w:ilvl w:val="0"/>
          <w:numId w:val="0"/>
        </w:numPr>
        <w:tabs>
          <w:tab w:val="center" w:pos="4794"/>
          <w:tab w:val="left" w:pos="8844"/>
        </w:tabs>
        <w:jc w:val="left"/>
        <w:rPr>
          <w:sz w:val="40"/>
        </w:rPr>
      </w:pPr>
      <w:bookmarkStart w:id="0" w:name="_Toc379503501"/>
      <w:r>
        <w:rPr>
          <w:sz w:val="40"/>
        </w:rPr>
        <w:tab/>
      </w:r>
      <w:r w:rsidR="00EE1C0C" w:rsidRPr="00150D80">
        <w:rPr>
          <w:sz w:val="40"/>
        </w:rPr>
        <w:t>Acta de Reunión N</w:t>
      </w:r>
      <w:r w:rsidRPr="00150D80">
        <w:rPr>
          <w:sz w:val="40"/>
        </w:rPr>
        <w:t>°</w:t>
      </w:r>
      <w:r>
        <w:rPr>
          <w:sz w:val="40"/>
        </w:rPr>
        <w:t xml:space="preserve"> </w:t>
      </w:r>
      <w:sdt>
        <w:sdtPr>
          <w:rPr>
            <w:sz w:val="40"/>
          </w:rPr>
          <w:alias w:val="documento_revision"/>
          <w:tag w:val="documento_revision"/>
          <w:id w:val="-866052922"/>
          <w:placeholder>
            <w:docPart w:val="AA4323694550436CBD1B2BC0421C7B7D"/>
          </w:placeholder>
          <w:dataBinding w:xpath="/root[1]/DocumentoRevision[1]" w:storeItemID="{AF48685C-7621-4331-8285-375CD5E5BE96}"/>
          <w:text/>
        </w:sdtPr>
        <w:sdtEndPr/>
        <w:sdtContent>
          <w:r w:rsidR="00100CB3">
            <w:rPr>
              <w:sz w:val="40"/>
            </w:rPr>
            <w:t>4</w:t>
          </w:r>
        </w:sdtContent>
      </w:sdt>
      <w:r>
        <w:rPr>
          <w:sz w:val="40"/>
        </w:rPr>
        <w:tab/>
      </w:r>
    </w:p>
    <w:p w14:paraId="30F51C71" w14:textId="6ADC3F57" w:rsidR="00150D80" w:rsidRPr="00150D80" w:rsidRDefault="00150D80" w:rsidP="00150D80">
      <w:pPr>
        <w:rPr>
          <w:rFonts w:eastAsiaTheme="minorEastAsia"/>
        </w:rPr>
      </w:pPr>
    </w:p>
    <w:p w14:paraId="4650F1E5" w14:textId="3CCE8A25" w:rsidR="00EE1C0C" w:rsidRPr="00150D80" w:rsidRDefault="00150D80" w:rsidP="00150D80">
      <w:pPr>
        <w:pStyle w:val="Ttulo1"/>
        <w:numPr>
          <w:ilvl w:val="0"/>
          <w:numId w:val="0"/>
        </w:numPr>
        <w:jc w:val="left"/>
      </w:pPr>
      <w:r>
        <w:t xml:space="preserve">Sección 1. </w:t>
      </w:r>
      <w:r w:rsidR="00EE1C0C" w:rsidRPr="00150D80">
        <w:t>Información General</w:t>
      </w:r>
      <w:bookmarkStart w:id="1" w:name="_GoBack"/>
      <w:bookmarkEnd w:id="1"/>
    </w:p>
    <w:p w14:paraId="2A5CA5AD" w14:textId="2435AFB5" w:rsidR="00EE1C0C" w:rsidRDefault="00EE1C0C" w:rsidP="00150D80">
      <w:pPr>
        <w:pStyle w:val="Textoindependiente2"/>
        <w:rPr>
          <w:rFonts w:asciiTheme="minorHAnsi" w:hAnsiTheme="minorHAnsi" w:cstheme="minorHAnsi"/>
          <w:lang w:val="es-PE"/>
        </w:rPr>
      </w:pPr>
    </w:p>
    <w:tbl>
      <w:tblPr>
        <w:tblW w:w="10080" w:type="dxa"/>
        <w:tblInd w:w="25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5025"/>
        <w:gridCol w:w="2085"/>
        <w:gridCol w:w="1425"/>
        <w:gridCol w:w="1545"/>
      </w:tblGrid>
      <w:tr w:rsidR="00EE1C0C" w:rsidRPr="00C21B55" w14:paraId="7FED0C34" w14:textId="77777777" w:rsidTr="00E66F50">
        <w:trPr>
          <w:cantSplit/>
        </w:trPr>
        <w:tc>
          <w:tcPr>
            <w:tcW w:w="5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FF1901"/>
          </w:tcPr>
          <w:p w14:paraId="3F4C9C43" w14:textId="77777777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Código y Nombre del Proyecto</w:t>
            </w:r>
          </w:p>
        </w:tc>
        <w:tc>
          <w:tcPr>
            <w:tcW w:w="2085" w:type="dxa"/>
            <w:tcBorders>
              <w:top w:val="single" w:sz="4" w:space="0" w:color="A6A6A6" w:themeColor="background1" w:themeShade="A6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FF1901"/>
          </w:tcPr>
          <w:p w14:paraId="79139BF0" w14:textId="77777777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Fecha de reunión</w:t>
            </w:r>
          </w:p>
        </w:tc>
        <w:tc>
          <w:tcPr>
            <w:tcW w:w="1425" w:type="dxa"/>
            <w:tcBorders>
              <w:top w:val="single" w:sz="4" w:space="0" w:color="A6A6A6" w:themeColor="background1" w:themeShade="A6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FF1901"/>
          </w:tcPr>
          <w:p w14:paraId="00525215" w14:textId="77777777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Hora inicio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1901"/>
          </w:tcPr>
          <w:p w14:paraId="7123A7E6" w14:textId="77777777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Hora fin</w:t>
            </w:r>
          </w:p>
        </w:tc>
      </w:tr>
      <w:tr w:rsidR="00EE1C0C" w:rsidRPr="00C21B55" w14:paraId="2EF8C6D2" w14:textId="77777777" w:rsidTr="00E66F50">
        <w:trPr>
          <w:cantSplit/>
          <w:trHeight w:val="138"/>
        </w:trPr>
        <w:sdt>
          <w:sdtPr>
            <w:rPr>
              <w:rFonts w:cs="Arial"/>
              <w:color w:val="000000"/>
              <w:szCs w:val="20"/>
              <w:shd w:val="clear" w:color="auto" w:fill="FFFFFF"/>
              <w:lang w:val="es-PE" w:eastAsia="es-ES"/>
            </w:rPr>
            <w:alias w:val="Cuerpo Nombre Proyecto"/>
            <w:tag w:val="CuerpoNombreProyecto"/>
            <w:id w:val="886309028"/>
            <w:placeholder>
              <w:docPart w:val="AA4323694550436CBD1B2BC0421C7B7D"/>
            </w:placeholder>
            <w:dataBinding w:xpath="/root[1]/ProyectoNombre[1]" w:storeItemID="{AF48685C-7621-4331-8285-375CD5E5BE96}"/>
            <w:text/>
          </w:sdtPr>
          <w:sdtContent>
            <w:tc>
              <w:tcPr>
                <w:tcW w:w="5025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/>
                </w:tcBorders>
              </w:tcPr>
              <w:p w14:paraId="43FA1376" w14:textId="04F71AD9" w:rsidR="00EE1C0C" w:rsidRPr="001E2EA7" w:rsidRDefault="00100CB3" w:rsidP="00EE1F66">
                <w:pPr>
                  <w:pStyle w:val="TableText"/>
                  <w:jc w:val="both"/>
                  <w:rPr>
                    <w:rFonts w:cs="Arial"/>
                    <w:szCs w:val="18"/>
                    <w:lang w:val="es-PE"/>
                  </w:rPr>
                </w:pPr>
                <w:r w:rsidRPr="00100CB3">
                  <w:rPr>
                    <w:rFonts w:cs="Arial"/>
                    <w:color w:val="000000"/>
                    <w:szCs w:val="20"/>
                    <w:shd w:val="clear" w:color="auto" w:fill="FFFFFF"/>
                    <w:lang w:val="es-PE" w:eastAsia="es-ES"/>
                  </w:rPr>
                  <w:t>SISTEMA DE CLASIFICACIÓN DE LA COMUNICACIÓN NO VERBAL MEDIANTE REDES NEURONALES CONVOLUCIONALES EN EL RECLUTAMIENTO DE DESARROLLADORES DE SOFTWARE PARA UNA EMPRESA CONSULTORA DE SOFTWARE</w:t>
                </w:r>
              </w:p>
            </w:tc>
          </w:sdtContent>
        </w:sdt>
        <w:sdt>
          <w:sdtPr>
            <w:rPr>
              <w:rFonts w:cs="Arial"/>
              <w:color w:val="808080"/>
              <w:lang w:val="es-PE"/>
            </w:rPr>
            <w:alias w:val="Cuerpo Fecha Documento"/>
            <w:tag w:val="CuerpoFechaDocumento"/>
            <w:id w:val="-2082272921"/>
            <w:placeholder>
              <w:docPart w:val="F0F815918DB543769EB4138A1FB27409"/>
            </w:placeholder>
            <w:dataBinding w:xpath="/root[1]/DocumentoFecha[1]" w:storeItemID="{AF48685C-7621-4331-8285-375CD5E5BE96}"/>
            <w:date w:fullDate="2020-10-29T00:00:00Z">
              <w:dateFormat w:val="dd/MM/yyyy"/>
              <w:lid w:val="es-PE"/>
              <w:storeMappedDataAs w:val="dateTime"/>
              <w:calendar w:val="gregorian"/>
            </w:date>
          </w:sdtPr>
          <w:sdtEndPr/>
          <w:sdtContent>
            <w:tc>
              <w:tcPr>
                <w:tcW w:w="2085" w:type="dxa"/>
                <w:tcBorders>
                  <w:top w:val="single" w:sz="4" w:space="0" w:color="A6A6A6" w:themeColor="background1" w:themeShade="A6"/>
                  <w:left w:val="single" w:sz="4" w:space="0" w:color="A6A6A6"/>
                  <w:right w:val="single" w:sz="4" w:space="0" w:color="A6A6A6"/>
                </w:tcBorders>
              </w:tcPr>
              <w:p w14:paraId="6BC97759" w14:textId="2B1B0FF5" w:rsidR="00EE1C0C" w:rsidRPr="00C21B55" w:rsidRDefault="00100CB3" w:rsidP="00EE1F66">
                <w:pPr>
                  <w:pStyle w:val="TableText"/>
                  <w:jc w:val="center"/>
                  <w:rPr>
                    <w:rFonts w:cs="Arial"/>
                    <w:lang w:val="es-PE"/>
                  </w:rPr>
                </w:pPr>
                <w:r>
                  <w:rPr>
                    <w:rFonts w:cs="Arial"/>
                    <w:color w:val="808080"/>
                    <w:lang w:val="es-PE"/>
                  </w:rPr>
                  <w:t>29/10/2020</w:t>
                </w:r>
              </w:p>
            </w:tc>
          </w:sdtContent>
        </w:sdt>
        <w:tc>
          <w:tcPr>
            <w:tcW w:w="1425" w:type="dxa"/>
            <w:tcBorders>
              <w:top w:val="single" w:sz="4" w:space="0" w:color="A6A6A6" w:themeColor="background1" w:themeShade="A6"/>
              <w:left w:val="single" w:sz="4" w:space="0" w:color="A6A6A6"/>
              <w:right w:val="single" w:sz="4" w:space="0" w:color="A6A6A6"/>
            </w:tcBorders>
          </w:tcPr>
          <w:p w14:paraId="2AF4773C" w14:textId="1A854B5E" w:rsidR="00EE1C0C" w:rsidRPr="00C21B55" w:rsidRDefault="00F65097" w:rsidP="00F65097">
            <w:pPr>
              <w:pStyle w:val="TableText"/>
              <w:jc w:val="center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7:00 PM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/>
              <w:right w:val="single" w:sz="4" w:space="0" w:color="A6A6A6" w:themeColor="background1" w:themeShade="A6"/>
            </w:tcBorders>
          </w:tcPr>
          <w:p w14:paraId="7F8F13D5" w14:textId="2276DD5A" w:rsidR="00EE1C0C" w:rsidRPr="00C21B55" w:rsidRDefault="00F65097" w:rsidP="00E66F50">
            <w:pPr>
              <w:pStyle w:val="TableText"/>
              <w:jc w:val="center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11:00 PM</w:t>
            </w:r>
          </w:p>
        </w:tc>
      </w:tr>
      <w:tr w:rsidR="00EE1C0C" w:rsidRPr="00C21B55" w14:paraId="4FABB3C5" w14:textId="77777777" w:rsidTr="00E66F50">
        <w:trPr>
          <w:cantSplit/>
          <w:trHeight w:val="137"/>
        </w:trPr>
        <w:tc>
          <w:tcPr>
            <w:tcW w:w="100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1901"/>
          </w:tcPr>
          <w:p w14:paraId="18F02442" w14:textId="08DD65E2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Elaborado por:</w:t>
            </w:r>
          </w:p>
        </w:tc>
      </w:tr>
      <w:tr w:rsidR="00EE1C0C" w:rsidRPr="00C21B55" w14:paraId="2146B8D1" w14:textId="77777777" w:rsidTr="00E66F50">
        <w:trPr>
          <w:cantSplit/>
          <w:trHeight w:val="137"/>
        </w:trPr>
        <w:tc>
          <w:tcPr>
            <w:tcW w:w="100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91C6476" w14:textId="0E51BEB7" w:rsidR="00EE1C0C" w:rsidRPr="00C21B55" w:rsidRDefault="00F92451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RAMOS BARBA RICHARD</w:t>
            </w:r>
          </w:p>
        </w:tc>
      </w:tr>
      <w:tr w:rsidR="00EE1C0C" w:rsidRPr="00C21B55" w14:paraId="502857B8" w14:textId="77777777" w:rsidTr="00E66F50">
        <w:trPr>
          <w:cantSplit/>
        </w:trPr>
        <w:tc>
          <w:tcPr>
            <w:tcW w:w="5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1901"/>
          </w:tcPr>
          <w:p w14:paraId="312CFB60" w14:textId="1DFB51AF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Asistentes</w:t>
            </w:r>
          </w:p>
        </w:tc>
        <w:tc>
          <w:tcPr>
            <w:tcW w:w="351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FF1901"/>
          </w:tcPr>
          <w:p w14:paraId="25B4565D" w14:textId="77777777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Cargo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1901"/>
          </w:tcPr>
          <w:p w14:paraId="1261E203" w14:textId="77777777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Asistió</w:t>
            </w:r>
          </w:p>
        </w:tc>
      </w:tr>
      <w:tr w:rsidR="00EE1C0C" w:rsidRPr="00C21B55" w14:paraId="37601725" w14:textId="77777777" w:rsidTr="00E66F50">
        <w:trPr>
          <w:cantSplit/>
        </w:trPr>
        <w:tc>
          <w:tcPr>
            <w:tcW w:w="5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06F955" w14:textId="5679E507" w:rsidR="00EE1C0C" w:rsidRPr="00C21B55" w:rsidRDefault="00F92451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MORENO MOLINA JOEL</w:t>
            </w:r>
          </w:p>
        </w:tc>
        <w:tc>
          <w:tcPr>
            <w:tcW w:w="351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</w:tcPr>
          <w:p w14:paraId="5B981622" w14:textId="0D9E6A64" w:rsidR="00EE1C0C" w:rsidRPr="00C21B55" w:rsidRDefault="00A0070E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ASESOR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95F189" w14:textId="204488BF" w:rsidR="00EE1C0C" w:rsidRPr="00C21B55" w:rsidRDefault="00A0070E" w:rsidP="00E66F5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SI </w:t>
            </w:r>
          </w:p>
        </w:tc>
      </w:tr>
      <w:tr w:rsidR="00EE1C0C" w:rsidRPr="00C21B55" w14:paraId="3213C26D" w14:textId="77777777" w:rsidTr="00E66F50">
        <w:trPr>
          <w:cantSplit/>
        </w:trPr>
        <w:tc>
          <w:tcPr>
            <w:tcW w:w="5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64C260" w14:textId="1BFE8056" w:rsidR="00EE1C0C" w:rsidRPr="00C21B55" w:rsidRDefault="00A0070E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GARCIA VELASQUEZ EDGAR</w:t>
            </w:r>
          </w:p>
        </w:tc>
        <w:tc>
          <w:tcPr>
            <w:tcW w:w="351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</w:tcPr>
          <w:p w14:paraId="4081D835" w14:textId="11642AEA" w:rsidR="00EE1C0C" w:rsidRPr="00C21B55" w:rsidRDefault="00A0070E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ALUMNO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50427E" w14:textId="0E541454" w:rsidR="00EE1C0C" w:rsidRPr="00C21B55" w:rsidRDefault="00A0070E" w:rsidP="00E66F5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SI </w:t>
            </w:r>
          </w:p>
        </w:tc>
      </w:tr>
      <w:tr w:rsidR="00FC36F2" w:rsidRPr="00C21B55" w14:paraId="28929C28" w14:textId="77777777" w:rsidTr="00E66F50">
        <w:trPr>
          <w:cantSplit/>
        </w:trPr>
        <w:tc>
          <w:tcPr>
            <w:tcW w:w="5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AD6A6E" w14:textId="2EF9E849" w:rsidR="00FC36F2" w:rsidRPr="00C21B55" w:rsidRDefault="00A0070E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RAMOS BARBA RICHARD</w:t>
            </w:r>
          </w:p>
        </w:tc>
        <w:tc>
          <w:tcPr>
            <w:tcW w:w="351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</w:tcPr>
          <w:p w14:paraId="76D8DE64" w14:textId="796851F7" w:rsidR="00FC36F2" w:rsidRPr="00C21B55" w:rsidRDefault="00A0070E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ALUMNO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D899D6" w14:textId="75CD4AAD" w:rsidR="00FC36F2" w:rsidRDefault="00A0070E" w:rsidP="00E66F5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SI </w:t>
            </w:r>
          </w:p>
        </w:tc>
      </w:tr>
    </w:tbl>
    <w:p w14:paraId="5F5EC3B6" w14:textId="1F21CCF6" w:rsidR="00150D80" w:rsidRDefault="00150D80" w:rsidP="00150D80"/>
    <w:p w14:paraId="51871467" w14:textId="481FCB9E" w:rsidR="00EE1C0C" w:rsidRPr="00150D80" w:rsidRDefault="00150D80" w:rsidP="00B53DD7">
      <w:pPr>
        <w:pStyle w:val="Ttulo1"/>
        <w:numPr>
          <w:ilvl w:val="0"/>
          <w:numId w:val="0"/>
        </w:numPr>
        <w:tabs>
          <w:tab w:val="left" w:pos="3630"/>
        </w:tabs>
        <w:jc w:val="left"/>
      </w:pPr>
      <w:r>
        <w:t xml:space="preserve">Sección 2. </w:t>
      </w:r>
      <w:r w:rsidR="00EE1C0C" w:rsidRPr="00150D80">
        <w:t>Agenda</w:t>
      </w:r>
      <w:r w:rsidR="00B53DD7">
        <w:tab/>
      </w:r>
    </w:p>
    <w:p w14:paraId="462693DA" w14:textId="70619C33" w:rsidR="00EE1C0C" w:rsidRPr="006F0F68" w:rsidRDefault="00EE1C0C" w:rsidP="00150D80"/>
    <w:tbl>
      <w:tblPr>
        <w:tblW w:w="10059" w:type="dxa"/>
        <w:tblInd w:w="288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609"/>
        <w:gridCol w:w="9450"/>
      </w:tblGrid>
      <w:tr w:rsidR="00EE1C0C" w:rsidRPr="00C21B55" w14:paraId="7AEB1FBB" w14:textId="77777777" w:rsidTr="00E66F50">
        <w:tc>
          <w:tcPr>
            <w:tcW w:w="609" w:type="dxa"/>
            <w:shd w:val="clear" w:color="auto" w:fill="FF1901"/>
            <w:vAlign w:val="center"/>
          </w:tcPr>
          <w:p w14:paraId="5102E344" w14:textId="77777777" w:rsidR="00EE1C0C" w:rsidRPr="00C21B55" w:rsidRDefault="00EE1C0C" w:rsidP="00E66F50">
            <w:pPr>
              <w:pStyle w:val="BoxText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C21B55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  <w:t>Nro.</w:t>
            </w:r>
          </w:p>
        </w:tc>
        <w:tc>
          <w:tcPr>
            <w:tcW w:w="9450" w:type="dxa"/>
            <w:shd w:val="clear" w:color="auto" w:fill="FF1901"/>
            <w:vAlign w:val="center"/>
          </w:tcPr>
          <w:p w14:paraId="76D59612" w14:textId="77777777" w:rsidR="00EE1C0C" w:rsidRPr="00C21B55" w:rsidRDefault="00EE1C0C" w:rsidP="00E66F50">
            <w:pPr>
              <w:pStyle w:val="BoxText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C21B55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  <w:t>Tema</w:t>
            </w:r>
          </w:p>
        </w:tc>
      </w:tr>
      <w:tr w:rsidR="00386A93" w:rsidRPr="00C21B55" w14:paraId="22CB6128" w14:textId="77777777" w:rsidTr="00E66F50">
        <w:tc>
          <w:tcPr>
            <w:tcW w:w="609" w:type="dxa"/>
            <w:vAlign w:val="center"/>
          </w:tcPr>
          <w:p w14:paraId="292D380E" w14:textId="77777777" w:rsidR="00386A93" w:rsidRPr="00C21B55" w:rsidRDefault="00386A93" w:rsidP="00386A93">
            <w:pPr>
              <w:pStyle w:val="BoxText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1</w:t>
            </w:r>
          </w:p>
        </w:tc>
        <w:tc>
          <w:tcPr>
            <w:tcW w:w="9450" w:type="dxa"/>
            <w:shd w:val="clear" w:color="auto" w:fill="auto"/>
          </w:tcPr>
          <w:p w14:paraId="46CC32F3" w14:textId="0CBAD7FA" w:rsidR="00386A93" w:rsidRPr="00C21B55" w:rsidRDefault="00386A93" w:rsidP="00386A93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REVISIÓN DEL DOCUMENTO DE TESIS</w:t>
            </w:r>
          </w:p>
        </w:tc>
      </w:tr>
      <w:tr w:rsidR="00386A93" w:rsidRPr="00C21B55" w14:paraId="62559F1B" w14:textId="77777777" w:rsidTr="00E66F50">
        <w:tc>
          <w:tcPr>
            <w:tcW w:w="609" w:type="dxa"/>
            <w:vAlign w:val="center"/>
          </w:tcPr>
          <w:p w14:paraId="6F5AFCF1" w14:textId="77777777" w:rsidR="00386A93" w:rsidRDefault="00386A93" w:rsidP="00386A93">
            <w:pPr>
              <w:pStyle w:val="BoxText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2</w:t>
            </w:r>
          </w:p>
        </w:tc>
        <w:tc>
          <w:tcPr>
            <w:tcW w:w="9450" w:type="dxa"/>
            <w:shd w:val="clear" w:color="auto" w:fill="auto"/>
          </w:tcPr>
          <w:p w14:paraId="10A69959" w14:textId="1D8CA609" w:rsidR="00386A93" w:rsidRDefault="00386A93" w:rsidP="001E2EA7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REVISIÓN DEL AVANCE DEL </w:t>
            </w:r>
            <w:r w:rsidR="001E2EA7">
              <w:rPr>
                <w:rFonts w:ascii="Arial" w:hAnsi="Arial" w:cs="Arial"/>
                <w:sz w:val="18"/>
                <w:szCs w:val="18"/>
                <w:lang w:val="es-ES"/>
              </w:rPr>
              <w:t>SPRINT 1</w:t>
            </w:r>
          </w:p>
        </w:tc>
      </w:tr>
      <w:tr w:rsidR="00386A93" w:rsidRPr="00C21B55" w14:paraId="4BB94E74" w14:textId="77777777" w:rsidTr="00E66F50">
        <w:tc>
          <w:tcPr>
            <w:tcW w:w="609" w:type="dxa"/>
            <w:vAlign w:val="center"/>
          </w:tcPr>
          <w:p w14:paraId="09C5BC5B" w14:textId="77777777" w:rsidR="00386A93" w:rsidRDefault="00386A93" w:rsidP="00386A93">
            <w:pPr>
              <w:pStyle w:val="BoxText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3</w:t>
            </w:r>
          </w:p>
        </w:tc>
        <w:tc>
          <w:tcPr>
            <w:tcW w:w="9450" w:type="dxa"/>
            <w:shd w:val="clear" w:color="auto" w:fill="auto"/>
          </w:tcPr>
          <w:p w14:paraId="01D7B7F8" w14:textId="48CFD133" w:rsidR="00386A93" w:rsidRDefault="00386A93" w:rsidP="00386A93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ABSOLUCIÓN DE CONSULTAS O DUDAS</w:t>
            </w:r>
          </w:p>
        </w:tc>
      </w:tr>
    </w:tbl>
    <w:p w14:paraId="2AD78B0B" w14:textId="6DECF111" w:rsidR="00150D80" w:rsidRDefault="00150D80" w:rsidP="00150D80"/>
    <w:p w14:paraId="29FDE8F5" w14:textId="77777777" w:rsidR="00EE1C0C" w:rsidRPr="00150D80" w:rsidRDefault="00B32A36" w:rsidP="00150D80">
      <w:pPr>
        <w:pStyle w:val="Ttulo1"/>
        <w:numPr>
          <w:ilvl w:val="0"/>
          <w:numId w:val="0"/>
        </w:numPr>
        <w:jc w:val="left"/>
      </w:pPr>
      <w:r>
        <w:t>Sección 3</w:t>
      </w:r>
      <w:r w:rsidR="00EE1C0C" w:rsidRPr="00150D80">
        <w:t>.</w:t>
      </w:r>
      <w:r w:rsidR="00EE1C0C" w:rsidRPr="00150D80">
        <w:tab/>
        <w:t>Acuerdos</w:t>
      </w:r>
    </w:p>
    <w:p w14:paraId="0CDECF2E" w14:textId="6FDFBF70" w:rsidR="00EE1C0C" w:rsidRPr="006F0F68" w:rsidRDefault="00EE1C0C" w:rsidP="00150D80"/>
    <w:tbl>
      <w:tblPr>
        <w:tblW w:w="10052" w:type="dxa"/>
        <w:tblInd w:w="292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845"/>
        <w:gridCol w:w="9207"/>
      </w:tblGrid>
      <w:tr w:rsidR="00EE1C0C" w:rsidRPr="00C21B55" w14:paraId="6083CDA9" w14:textId="77777777" w:rsidTr="007B7698">
        <w:trPr>
          <w:trHeight w:val="244"/>
        </w:trPr>
        <w:tc>
          <w:tcPr>
            <w:tcW w:w="845" w:type="dxa"/>
            <w:tcBorders>
              <w:right w:val="single" w:sz="4" w:space="0" w:color="A6A6A6"/>
            </w:tcBorders>
            <w:shd w:val="clear" w:color="auto" w:fill="FF1901"/>
          </w:tcPr>
          <w:p w14:paraId="5ABED8D3" w14:textId="77777777" w:rsidR="00EE1C0C" w:rsidRPr="00C21B55" w:rsidRDefault="00EE1C0C" w:rsidP="00E66F50">
            <w:pPr>
              <w:pStyle w:val="BoxText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C21B55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val="es-PE"/>
              </w:rPr>
              <w:t>Nro. Acuerdo</w:t>
            </w:r>
          </w:p>
        </w:tc>
        <w:tc>
          <w:tcPr>
            <w:tcW w:w="9207" w:type="dxa"/>
            <w:shd w:val="clear" w:color="auto" w:fill="FF1901"/>
          </w:tcPr>
          <w:p w14:paraId="6690EA92" w14:textId="5342A5F9" w:rsidR="00EE1C0C" w:rsidRPr="00C21B55" w:rsidRDefault="00EE1C0C" w:rsidP="00E66F50">
            <w:pPr>
              <w:pStyle w:val="BoxText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C21B55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val="es-PE"/>
              </w:rPr>
              <w:t>Acuerdo</w:t>
            </w:r>
          </w:p>
        </w:tc>
      </w:tr>
      <w:tr w:rsidR="00386A93" w:rsidRPr="00C21B55" w14:paraId="4088E16A" w14:textId="77777777" w:rsidTr="007B7698">
        <w:trPr>
          <w:trHeight w:val="417"/>
        </w:trPr>
        <w:tc>
          <w:tcPr>
            <w:tcW w:w="845" w:type="dxa"/>
            <w:tcBorders>
              <w:left w:val="single" w:sz="4" w:space="0" w:color="A6A6A6"/>
            </w:tcBorders>
          </w:tcPr>
          <w:p w14:paraId="3B75B871" w14:textId="2AE7FDC4" w:rsidR="00386A93" w:rsidRDefault="00386A93" w:rsidP="00386A93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9207" w:type="dxa"/>
            <w:shd w:val="clear" w:color="auto" w:fill="auto"/>
          </w:tcPr>
          <w:p w14:paraId="2E319E0B" w14:textId="3F1C2847" w:rsidR="00386A93" w:rsidRDefault="001E2EA7" w:rsidP="00386A93">
            <w:pPr>
              <w:pStyle w:val="BoxText"/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CORRECIÓN DE OBSERVACIONES</w:t>
            </w:r>
          </w:p>
        </w:tc>
      </w:tr>
      <w:tr w:rsidR="00386A93" w:rsidRPr="00C21B55" w14:paraId="41346CD1" w14:textId="77777777" w:rsidTr="007B7698">
        <w:trPr>
          <w:trHeight w:val="417"/>
        </w:trPr>
        <w:tc>
          <w:tcPr>
            <w:tcW w:w="845" w:type="dxa"/>
            <w:tcBorders>
              <w:left w:val="single" w:sz="4" w:space="0" w:color="A6A6A6"/>
            </w:tcBorders>
          </w:tcPr>
          <w:p w14:paraId="5E3C7C0B" w14:textId="76C9D1AA" w:rsidR="00386A93" w:rsidRDefault="00386A93" w:rsidP="00386A93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</w:t>
            </w:r>
          </w:p>
        </w:tc>
        <w:tc>
          <w:tcPr>
            <w:tcW w:w="9207" w:type="dxa"/>
            <w:shd w:val="clear" w:color="auto" w:fill="auto"/>
          </w:tcPr>
          <w:p w14:paraId="516F9859" w14:textId="75391447" w:rsidR="00386A93" w:rsidRDefault="001E2EA7" w:rsidP="001E2EA7">
            <w:pPr>
              <w:pStyle w:val="BoxText"/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AVANZAR CON LO PLANIFICADO PARA LA PRESENTACIÓN TB2</w:t>
            </w:r>
          </w:p>
        </w:tc>
      </w:tr>
      <w:tr w:rsidR="00386A93" w:rsidRPr="00C21B55" w14:paraId="1FE9F66B" w14:textId="77777777" w:rsidTr="007B7698">
        <w:trPr>
          <w:trHeight w:val="417"/>
        </w:trPr>
        <w:tc>
          <w:tcPr>
            <w:tcW w:w="845" w:type="dxa"/>
            <w:tcBorders>
              <w:left w:val="single" w:sz="4" w:space="0" w:color="A6A6A6"/>
            </w:tcBorders>
          </w:tcPr>
          <w:p w14:paraId="133F69A4" w14:textId="60D27DE3" w:rsidR="00386A93" w:rsidRDefault="00386A93" w:rsidP="00386A93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3</w:t>
            </w:r>
          </w:p>
        </w:tc>
        <w:tc>
          <w:tcPr>
            <w:tcW w:w="9207" w:type="dxa"/>
            <w:shd w:val="clear" w:color="auto" w:fill="auto"/>
          </w:tcPr>
          <w:p w14:paraId="3A0D00F1" w14:textId="20606C27" w:rsidR="00386A93" w:rsidRDefault="001E2EA7" w:rsidP="00386A93">
            <w:pPr>
              <w:pStyle w:val="BoxText"/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AVANZAR CON EL DOCUMENTO DE TESIS</w:t>
            </w:r>
          </w:p>
        </w:tc>
      </w:tr>
    </w:tbl>
    <w:p w14:paraId="0994E0B9" w14:textId="77777777" w:rsidR="00387BAE" w:rsidRDefault="00387BAE" w:rsidP="00EE1C0C"/>
    <w:p w14:paraId="4714B187" w14:textId="77777777" w:rsidR="004021B4" w:rsidRDefault="004021B4" w:rsidP="00EE1C0C"/>
    <w:tbl>
      <w:tblPr>
        <w:tblStyle w:val="Tablaconcuadrcula"/>
        <w:tblW w:w="13419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4"/>
        <w:gridCol w:w="3355"/>
        <w:gridCol w:w="3355"/>
        <w:gridCol w:w="3355"/>
      </w:tblGrid>
      <w:tr w:rsidR="00EE1C0C" w:rsidRPr="00C60262" w14:paraId="1706C887" w14:textId="77777777" w:rsidTr="00E66F50">
        <w:tc>
          <w:tcPr>
            <w:tcW w:w="3354" w:type="dxa"/>
          </w:tcPr>
          <w:p w14:paraId="6D62FA75" w14:textId="0A3061D3" w:rsidR="00EE1C0C" w:rsidRPr="0020142B" w:rsidRDefault="00EE1C0C" w:rsidP="00150D80">
            <w:pPr>
              <w:pStyle w:val="Ttulo1"/>
              <w:numPr>
                <w:ilvl w:val="0"/>
                <w:numId w:val="0"/>
              </w:numPr>
              <w:ind w:left="360"/>
              <w:outlineLvl w:val="0"/>
              <w:rPr>
                <w:color w:val="0F243E"/>
                <w:sz w:val="18"/>
                <w:szCs w:val="18"/>
              </w:rPr>
            </w:pPr>
          </w:p>
          <w:p w14:paraId="092F4ECC" w14:textId="12168852" w:rsidR="00EE1C0C" w:rsidRPr="0020142B" w:rsidRDefault="00EE1C0C" w:rsidP="00150D80">
            <w:pPr>
              <w:pStyle w:val="Ttulo1"/>
              <w:numPr>
                <w:ilvl w:val="0"/>
                <w:numId w:val="0"/>
              </w:numPr>
              <w:outlineLvl w:val="0"/>
              <w:rPr>
                <w:color w:val="0F243E"/>
                <w:sz w:val="18"/>
                <w:szCs w:val="18"/>
              </w:rPr>
            </w:pPr>
          </w:p>
          <w:p w14:paraId="76EEA386" w14:textId="77777777" w:rsidR="00EE1C0C" w:rsidRPr="0020142B" w:rsidRDefault="00EE1C0C" w:rsidP="00150D80">
            <w:pPr>
              <w:pStyle w:val="Ttulo1"/>
              <w:numPr>
                <w:ilvl w:val="0"/>
                <w:numId w:val="0"/>
              </w:numPr>
              <w:pBdr>
                <w:bottom w:val="single" w:sz="12" w:space="1" w:color="auto"/>
              </w:pBdr>
              <w:outlineLvl w:val="0"/>
              <w:rPr>
                <w:color w:val="0F243E"/>
                <w:sz w:val="18"/>
                <w:szCs w:val="18"/>
              </w:rPr>
            </w:pPr>
          </w:p>
          <w:p w14:paraId="3C044D75" w14:textId="46434024" w:rsidR="007B7698" w:rsidRDefault="00417D4C" w:rsidP="00E66F50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&lt;</w:t>
            </w:r>
            <w:r w:rsidR="00A168F8">
              <w:rPr>
                <w:rFonts w:cs="Arial"/>
              </w:rPr>
              <w:t xml:space="preserve"> </w:t>
            </w:r>
            <w:r w:rsidR="00F92451">
              <w:rPr>
                <w:rFonts w:cs="Arial"/>
              </w:rPr>
              <w:t>JOEL MORENO MOLINA</w:t>
            </w:r>
            <w:r w:rsidR="00A168F8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>&gt;</w:t>
            </w:r>
          </w:p>
          <w:p w14:paraId="0C1C4C10" w14:textId="58C398D4" w:rsidR="00EE1C0C" w:rsidRPr="00C21B55" w:rsidRDefault="00417D4C" w:rsidP="00A168F8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&lt;</w:t>
            </w:r>
            <w:r w:rsidR="00A168F8">
              <w:rPr>
                <w:rFonts w:cs="Arial"/>
                <w:szCs w:val="18"/>
              </w:rPr>
              <w:t>Asesor</w:t>
            </w:r>
            <w:r>
              <w:rPr>
                <w:rFonts w:cs="Arial"/>
                <w:szCs w:val="18"/>
              </w:rPr>
              <w:t xml:space="preserve"> &gt;</w:t>
            </w:r>
          </w:p>
        </w:tc>
        <w:tc>
          <w:tcPr>
            <w:tcW w:w="3355" w:type="dxa"/>
          </w:tcPr>
          <w:p w14:paraId="349EAB06" w14:textId="14E01111" w:rsidR="00EE1C0C" w:rsidRPr="00C21B55" w:rsidRDefault="00EE1C0C" w:rsidP="00150D80">
            <w:pPr>
              <w:pStyle w:val="Ttulo1"/>
              <w:numPr>
                <w:ilvl w:val="0"/>
                <w:numId w:val="0"/>
              </w:numPr>
              <w:ind w:left="360"/>
              <w:outlineLvl w:val="0"/>
              <w:rPr>
                <w:color w:val="0F243E"/>
                <w:sz w:val="18"/>
                <w:szCs w:val="18"/>
              </w:rPr>
            </w:pPr>
          </w:p>
          <w:p w14:paraId="4613DB46" w14:textId="77777777" w:rsidR="00EE1C0C" w:rsidRPr="00C21B55" w:rsidRDefault="00EE1C0C" w:rsidP="00150D80">
            <w:pPr>
              <w:pStyle w:val="Ttulo1"/>
              <w:numPr>
                <w:ilvl w:val="0"/>
                <w:numId w:val="0"/>
              </w:numPr>
              <w:ind w:left="360"/>
              <w:outlineLvl w:val="0"/>
              <w:rPr>
                <w:color w:val="0F243E"/>
                <w:sz w:val="18"/>
                <w:szCs w:val="18"/>
              </w:rPr>
            </w:pPr>
          </w:p>
          <w:p w14:paraId="02CFDAF5" w14:textId="77777777" w:rsidR="00EE1C0C" w:rsidRPr="00C21B55" w:rsidRDefault="00EE1C0C" w:rsidP="00150D80">
            <w:pPr>
              <w:pStyle w:val="Ttulo1"/>
              <w:numPr>
                <w:ilvl w:val="0"/>
                <w:numId w:val="0"/>
              </w:numPr>
              <w:pBdr>
                <w:bottom w:val="single" w:sz="12" w:space="1" w:color="auto"/>
              </w:pBdr>
              <w:ind w:left="360"/>
              <w:outlineLvl w:val="0"/>
              <w:rPr>
                <w:color w:val="0F243E"/>
                <w:sz w:val="18"/>
                <w:szCs w:val="18"/>
              </w:rPr>
            </w:pPr>
          </w:p>
          <w:p w14:paraId="7B0FAA43" w14:textId="5295814A" w:rsidR="00FB204E" w:rsidRPr="00C21B55" w:rsidRDefault="00417D4C" w:rsidP="00FB204E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&lt;</w:t>
            </w:r>
            <w:r w:rsidR="00A168F8">
              <w:rPr>
                <w:rFonts w:cs="Arial"/>
              </w:rPr>
              <w:t xml:space="preserve"> GARCIA VELASQUEZ EDGAR</w:t>
            </w:r>
            <w:r w:rsidR="00A168F8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>&gt;</w:t>
            </w:r>
          </w:p>
          <w:p w14:paraId="2303D490" w14:textId="11E0C42B" w:rsidR="00EE1C0C" w:rsidRPr="00C21B55" w:rsidRDefault="00417D4C" w:rsidP="00B32A36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Alumno</w:t>
            </w:r>
            <w:r w:rsidR="00A168F8">
              <w:rPr>
                <w:rFonts w:cs="Arial"/>
                <w:szCs w:val="18"/>
              </w:rPr>
              <w:t xml:space="preserve"> </w:t>
            </w:r>
          </w:p>
        </w:tc>
        <w:tc>
          <w:tcPr>
            <w:tcW w:w="3355" w:type="dxa"/>
          </w:tcPr>
          <w:p w14:paraId="64FE6B68" w14:textId="72FB7591" w:rsidR="00EE1C0C" w:rsidRPr="00C21B55" w:rsidRDefault="0056349F" w:rsidP="00150D80">
            <w:pPr>
              <w:pStyle w:val="Ttulo1"/>
              <w:numPr>
                <w:ilvl w:val="0"/>
                <w:numId w:val="0"/>
              </w:numPr>
              <w:ind w:left="360"/>
              <w:outlineLvl w:val="0"/>
              <w:rPr>
                <w:color w:val="0F243E"/>
                <w:sz w:val="18"/>
                <w:szCs w:val="18"/>
              </w:rPr>
            </w:pPr>
            <w:r>
              <w:rPr>
                <w:noProof/>
                <w:sz w:val="40"/>
                <w:lang w:eastAsia="es-PE"/>
              </w:rPr>
              <w:drawing>
                <wp:anchor distT="0" distB="0" distL="114300" distR="114300" simplePos="0" relativeHeight="251677184" behindDoc="0" locked="0" layoutInCell="1" allowOverlap="1" wp14:anchorId="4E2E0BAA" wp14:editId="01159488">
                  <wp:simplePos x="0" y="0"/>
                  <wp:positionH relativeFrom="column">
                    <wp:posOffset>477520</wp:posOffset>
                  </wp:positionH>
                  <wp:positionV relativeFrom="paragraph">
                    <wp:posOffset>31750</wp:posOffset>
                  </wp:positionV>
                  <wp:extent cx="914400" cy="566291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66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F6B5F7C" w14:textId="77777777" w:rsidR="00EE1C0C" w:rsidRPr="00C21B55" w:rsidRDefault="00EE1C0C" w:rsidP="00150D80">
            <w:pPr>
              <w:pStyle w:val="Ttulo1"/>
              <w:numPr>
                <w:ilvl w:val="0"/>
                <w:numId w:val="0"/>
              </w:numPr>
              <w:ind w:left="360"/>
              <w:outlineLvl w:val="0"/>
              <w:rPr>
                <w:color w:val="0F243E"/>
                <w:sz w:val="18"/>
                <w:szCs w:val="18"/>
              </w:rPr>
            </w:pPr>
          </w:p>
          <w:p w14:paraId="253ABE56" w14:textId="77777777" w:rsidR="00EE1C0C" w:rsidRPr="00C21B55" w:rsidRDefault="00EE1C0C" w:rsidP="00E66F50">
            <w:pPr>
              <w:pBdr>
                <w:bottom w:val="single" w:sz="12" w:space="1" w:color="auto"/>
              </w:pBdr>
              <w:jc w:val="center"/>
              <w:rPr>
                <w:rFonts w:cs="Arial"/>
                <w:szCs w:val="18"/>
              </w:rPr>
            </w:pPr>
          </w:p>
          <w:p w14:paraId="59A4BC1D" w14:textId="77777777" w:rsidR="00FB204E" w:rsidRDefault="00FB204E" w:rsidP="00E66F50">
            <w:pPr>
              <w:jc w:val="center"/>
              <w:rPr>
                <w:rFonts w:cs="Arial"/>
                <w:szCs w:val="18"/>
              </w:rPr>
            </w:pPr>
          </w:p>
          <w:p w14:paraId="1FD17A55" w14:textId="5A628DA4" w:rsidR="00FB204E" w:rsidRPr="00C21B55" w:rsidRDefault="00417D4C" w:rsidP="00FB204E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&lt;</w:t>
            </w:r>
            <w:r w:rsidR="00A168F8">
              <w:rPr>
                <w:rFonts w:cs="Arial"/>
              </w:rPr>
              <w:t xml:space="preserve"> RAMOS BARBA RICHARD</w:t>
            </w:r>
            <w:r w:rsidR="00A168F8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>&gt;</w:t>
            </w:r>
          </w:p>
          <w:p w14:paraId="424EC188" w14:textId="275C8F01" w:rsidR="00EE1C0C" w:rsidRPr="00C21B55" w:rsidRDefault="00417D4C" w:rsidP="00B32A36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Alumno</w:t>
            </w:r>
          </w:p>
        </w:tc>
        <w:tc>
          <w:tcPr>
            <w:tcW w:w="3355" w:type="dxa"/>
          </w:tcPr>
          <w:p w14:paraId="62635027" w14:textId="77777777" w:rsidR="00EE1C0C" w:rsidRPr="006F0F68" w:rsidRDefault="00EE1C0C" w:rsidP="00E66F50">
            <w:pPr>
              <w:jc w:val="center"/>
              <w:rPr>
                <w:rFonts w:asciiTheme="minorHAnsi" w:hAnsiTheme="minorHAnsi"/>
              </w:rPr>
            </w:pPr>
          </w:p>
        </w:tc>
      </w:tr>
      <w:bookmarkEnd w:id="0"/>
    </w:tbl>
    <w:p w14:paraId="398558B1" w14:textId="3A283A3D" w:rsidR="00C04006" w:rsidRDefault="00C04006" w:rsidP="00386A93">
      <w:pPr>
        <w:spacing w:after="160" w:line="259" w:lineRule="auto"/>
        <w:jc w:val="left"/>
        <w:rPr>
          <w:rFonts w:cs="Arial"/>
          <w:b/>
          <w:color w:val="FF1901"/>
          <w:sz w:val="24"/>
        </w:rPr>
      </w:pPr>
    </w:p>
    <w:sectPr w:rsidR="00C04006" w:rsidSect="00150D80">
      <w:headerReference w:type="default" r:id="rId11"/>
      <w:footerReference w:type="default" r:id="rId12"/>
      <w:pgSz w:w="11907" w:h="16839" w:code="9"/>
      <w:pgMar w:top="1985" w:right="1185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D94D1" w14:textId="77777777" w:rsidR="00180B69" w:rsidRDefault="00180B69" w:rsidP="000C75E8">
      <w:r>
        <w:separator/>
      </w:r>
    </w:p>
  </w:endnote>
  <w:endnote w:type="continuationSeparator" w:id="0">
    <w:p w14:paraId="1B07DD99" w14:textId="77777777" w:rsidR="00180B69" w:rsidRDefault="00180B69" w:rsidP="000C7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369585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14:paraId="02E387BC" w14:textId="77777777" w:rsidR="00B30C91" w:rsidRPr="00150D80" w:rsidRDefault="00B30C91">
        <w:pPr>
          <w:pStyle w:val="Piedepgina"/>
          <w:jc w:val="right"/>
          <w:rPr>
            <w:rFonts w:asciiTheme="minorHAnsi" w:hAnsiTheme="minorHAnsi" w:cstheme="minorHAnsi"/>
          </w:rPr>
        </w:pPr>
        <w:r w:rsidRPr="00150D80">
          <w:rPr>
            <w:rFonts w:asciiTheme="minorHAnsi" w:hAnsiTheme="minorHAnsi" w:cstheme="minorHAnsi"/>
          </w:rPr>
          <w:t xml:space="preserve">Página </w:t>
        </w:r>
        <w:r w:rsidR="00C40265" w:rsidRPr="00150D80">
          <w:rPr>
            <w:rFonts w:asciiTheme="minorHAnsi" w:hAnsiTheme="minorHAnsi" w:cstheme="minorHAnsi"/>
          </w:rPr>
          <w:fldChar w:fldCharType="begin"/>
        </w:r>
        <w:r w:rsidRPr="00150D80">
          <w:rPr>
            <w:rFonts w:asciiTheme="minorHAnsi" w:hAnsiTheme="minorHAnsi" w:cstheme="minorHAnsi"/>
          </w:rPr>
          <w:instrText>PAGE   \* MERGEFORMAT</w:instrText>
        </w:r>
        <w:r w:rsidR="00C40265" w:rsidRPr="00150D80">
          <w:rPr>
            <w:rFonts w:asciiTheme="minorHAnsi" w:hAnsiTheme="minorHAnsi" w:cstheme="minorHAnsi"/>
          </w:rPr>
          <w:fldChar w:fldCharType="separate"/>
        </w:r>
        <w:r w:rsidR="00100CB3">
          <w:rPr>
            <w:rFonts w:asciiTheme="minorHAnsi" w:hAnsiTheme="minorHAnsi" w:cstheme="minorHAnsi"/>
            <w:noProof/>
          </w:rPr>
          <w:t>1</w:t>
        </w:r>
        <w:r w:rsidR="00C40265" w:rsidRPr="00150D80">
          <w:rPr>
            <w:rFonts w:asciiTheme="minorHAnsi" w:hAnsiTheme="minorHAnsi" w:cstheme="minorHAnsi"/>
          </w:rPr>
          <w:fldChar w:fldCharType="end"/>
        </w:r>
        <w:r w:rsidRPr="00150D80">
          <w:rPr>
            <w:rFonts w:asciiTheme="minorHAnsi" w:hAnsiTheme="minorHAnsi" w:cstheme="minorHAnsi"/>
          </w:rPr>
          <w:t xml:space="preserve"> de </w:t>
        </w:r>
        <w:r w:rsidR="003E1D4F">
          <w:rPr>
            <w:rFonts w:asciiTheme="minorHAnsi" w:hAnsiTheme="minorHAnsi" w:cstheme="minorHAnsi"/>
            <w:noProof/>
          </w:rPr>
          <w:fldChar w:fldCharType="begin"/>
        </w:r>
        <w:r w:rsidR="003E1D4F">
          <w:rPr>
            <w:rFonts w:asciiTheme="minorHAnsi" w:hAnsiTheme="minorHAnsi" w:cstheme="minorHAnsi"/>
            <w:noProof/>
          </w:rPr>
          <w:instrText xml:space="preserve"> NUMPAGES   \* MERGEFORMAT </w:instrText>
        </w:r>
        <w:r w:rsidR="003E1D4F">
          <w:rPr>
            <w:rFonts w:asciiTheme="minorHAnsi" w:hAnsiTheme="minorHAnsi" w:cstheme="minorHAnsi"/>
            <w:noProof/>
          </w:rPr>
          <w:fldChar w:fldCharType="separate"/>
        </w:r>
        <w:r w:rsidR="00100CB3">
          <w:rPr>
            <w:rFonts w:asciiTheme="minorHAnsi" w:hAnsiTheme="minorHAnsi" w:cstheme="minorHAnsi"/>
            <w:noProof/>
          </w:rPr>
          <w:t>1</w:t>
        </w:r>
        <w:r w:rsidR="003E1D4F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6DDAFA35" w14:textId="77777777" w:rsidR="00B30C91" w:rsidRDefault="00B30C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38784" w14:textId="77777777" w:rsidR="00180B69" w:rsidRDefault="00180B69" w:rsidP="000C75E8">
      <w:r>
        <w:separator/>
      </w:r>
    </w:p>
  </w:footnote>
  <w:footnote w:type="continuationSeparator" w:id="0">
    <w:p w14:paraId="50532435" w14:textId="77777777" w:rsidR="00180B69" w:rsidRDefault="00180B69" w:rsidP="000C75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92" w:type="dxa"/>
      <w:tblInd w:w="213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042"/>
      <w:gridCol w:w="1368"/>
      <w:gridCol w:w="3119"/>
      <w:gridCol w:w="1093"/>
      <w:gridCol w:w="2970"/>
    </w:tblGrid>
    <w:tr w:rsidR="00B30C91" w:rsidRPr="00C64659" w14:paraId="53E262BA" w14:textId="77777777" w:rsidTr="005E1D87">
      <w:trPr>
        <w:cantSplit/>
        <w:trHeight w:val="414"/>
      </w:trPr>
      <w:tc>
        <w:tcPr>
          <w:tcW w:w="1042" w:type="dxa"/>
          <w:vMerge w:val="restart"/>
        </w:tcPr>
        <w:p w14:paraId="5FDAE83A" w14:textId="77777777" w:rsidR="00B30C91" w:rsidRDefault="00B30C91" w:rsidP="00E66F50">
          <w:pPr>
            <w:pStyle w:val="Encabezado"/>
            <w:spacing w:before="40"/>
            <w:rPr>
              <w:b/>
            </w:rPr>
          </w:pPr>
          <w:r w:rsidRPr="00663EAD">
            <w:rPr>
              <w:b/>
              <w:noProof/>
              <w:lang w:eastAsia="es-PE"/>
            </w:rPr>
            <w:drawing>
              <wp:inline distT="0" distB="0" distL="0" distR="0" wp14:anchorId="76EE6367" wp14:editId="326858D6">
                <wp:extent cx="503711" cy="47520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http://cacaoupc.files.wordpress.com/2011/02/logo_upc.gif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048" t="17284" r="18520" b="20988"/>
                        <a:stretch/>
                      </pic:blipFill>
                      <pic:spPr bwMode="auto">
                        <a:xfrm>
                          <a:off x="0" y="0"/>
                          <a:ext cx="503711" cy="47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8" w:type="dxa"/>
          <w:vAlign w:val="center"/>
        </w:tcPr>
        <w:p w14:paraId="6C0BEE7B" w14:textId="77777777" w:rsidR="00B30C91" w:rsidRPr="00663EAD" w:rsidRDefault="00B30C91" w:rsidP="00E66F50">
          <w:pPr>
            <w:pStyle w:val="Encabezado"/>
            <w:rPr>
              <w:rFonts w:asciiTheme="minorHAnsi" w:hAnsiTheme="minorHAnsi" w:cstheme="minorHAnsi"/>
              <w:b/>
              <w:lang w:val="es-MX"/>
            </w:rPr>
          </w:pPr>
          <w:r w:rsidRPr="00663EAD">
            <w:rPr>
              <w:rFonts w:asciiTheme="minorHAnsi" w:hAnsiTheme="minorHAnsi" w:cstheme="minorHAnsi"/>
              <w:b/>
              <w:lang w:val="es-MX"/>
            </w:rPr>
            <w:t>Proyecto:</w:t>
          </w:r>
        </w:p>
      </w:tc>
      <w:sdt>
        <w:sdtPr>
          <w:rPr>
            <w:szCs w:val="18"/>
            <w:lang w:val="es-ES"/>
          </w:rPr>
          <w:alias w:val="Proyecto Nombre Cabecera"/>
          <w:tag w:val="ProyectoNombreCabecera"/>
          <w:id w:val="1006095420"/>
          <w:placeholder>
            <w:docPart w:val="AA4323694550436CBD1B2BC0421C7B7D"/>
          </w:placeholder>
          <w:dataBinding w:xpath="/root/ProyectoNombre[1]" w:storeItemID="{AF48685C-7621-4331-8285-375CD5E5BE96}"/>
          <w:text/>
        </w:sdtPr>
        <w:sdtEndPr/>
        <w:sdtContent>
          <w:tc>
            <w:tcPr>
              <w:tcW w:w="7182" w:type="dxa"/>
              <w:gridSpan w:val="3"/>
              <w:vAlign w:val="center"/>
            </w:tcPr>
            <w:p w14:paraId="20C8D6BA" w14:textId="69567E07" w:rsidR="00B30C91" w:rsidRPr="009C7924" w:rsidRDefault="00100CB3" w:rsidP="007E2503">
              <w:pPr>
                <w:pStyle w:val="Encabezado"/>
                <w:rPr>
                  <w:rFonts w:asciiTheme="minorHAnsi" w:hAnsiTheme="minorHAnsi" w:cstheme="minorHAnsi"/>
                </w:rPr>
              </w:pPr>
              <w:r>
                <w:rPr>
                  <w:szCs w:val="18"/>
                  <w:lang w:val="es-ES"/>
                </w:rPr>
                <w:t>SISTEMA DE CLASIFICACIÓN DE LA COMUNICACIÓN NO VERBAL MEDIANTE REDES NEURONALES CONVOLUCIONALES EN EL RECLUTAMIENTO DE DESARROLLADORES DE SOFTWARE PARA UNA EMPRESA CONSULTORA DE SOFTWARE</w:t>
              </w:r>
            </w:p>
          </w:tc>
        </w:sdtContent>
      </w:sdt>
    </w:tr>
    <w:tr w:rsidR="00B30C91" w14:paraId="6123D6DE" w14:textId="77777777" w:rsidTr="005E1D87">
      <w:trPr>
        <w:cantSplit/>
        <w:trHeight w:val="414"/>
      </w:trPr>
      <w:tc>
        <w:tcPr>
          <w:tcW w:w="1042" w:type="dxa"/>
          <w:vMerge/>
        </w:tcPr>
        <w:p w14:paraId="2EF26C83" w14:textId="77777777" w:rsidR="00B30C91" w:rsidRPr="005E035B" w:rsidRDefault="00B30C91" w:rsidP="00E66F50">
          <w:pPr>
            <w:pStyle w:val="Encabezado"/>
            <w:spacing w:before="40"/>
            <w:rPr>
              <w:b/>
            </w:rPr>
          </w:pPr>
        </w:p>
      </w:tc>
      <w:tc>
        <w:tcPr>
          <w:tcW w:w="1368" w:type="dxa"/>
          <w:vAlign w:val="center"/>
        </w:tcPr>
        <w:p w14:paraId="2539A97F" w14:textId="77777777" w:rsidR="00B30C91" w:rsidRPr="00663EAD" w:rsidRDefault="00B30C91" w:rsidP="00E66F50">
          <w:pPr>
            <w:pStyle w:val="Encabezado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</w:rPr>
            <w:t>Fecha:</w:t>
          </w:r>
        </w:p>
      </w:tc>
      <w:sdt>
        <w:sdtPr>
          <w:rPr>
            <w:rFonts w:asciiTheme="minorHAnsi" w:hAnsiTheme="minorHAnsi" w:cstheme="minorHAnsi"/>
            <w:color w:val="000000" w:themeColor="text1"/>
            <w:szCs w:val="18"/>
          </w:rPr>
          <w:alias w:val="Documento Fecha"/>
          <w:tag w:val="DocumentoFecha"/>
          <w:id w:val="-1217667865"/>
          <w:dataBinding w:xpath="/root[1]/DocumentoFecha[1]" w:storeItemID="{AF48685C-7621-4331-8285-375CD5E5BE96}"/>
          <w:date w:fullDate="2020-10-29T00:00:00Z">
            <w:dateFormat w:val="dd/MM/yyyy"/>
            <w:lid w:val="es-PE"/>
            <w:storeMappedDataAs w:val="dateTime"/>
            <w:calendar w:val="gregorian"/>
          </w:date>
        </w:sdtPr>
        <w:sdtEndPr/>
        <w:sdtContent>
          <w:tc>
            <w:tcPr>
              <w:tcW w:w="3119" w:type="dxa"/>
              <w:vAlign w:val="center"/>
            </w:tcPr>
            <w:p w14:paraId="302820B0" w14:textId="5825C691" w:rsidR="00B30C91" w:rsidRPr="00FE5CB2" w:rsidRDefault="00100CB3" w:rsidP="00F92451">
              <w:pPr>
                <w:pStyle w:val="Encabezado"/>
                <w:jc w:val="left"/>
                <w:rPr>
                  <w:rFonts w:asciiTheme="minorHAnsi" w:hAnsiTheme="minorHAnsi" w:cstheme="minorHAnsi"/>
                  <w:color w:val="000000" w:themeColor="text1"/>
                  <w:szCs w:val="18"/>
                </w:rPr>
              </w:pPr>
              <w:r>
                <w:rPr>
                  <w:rFonts w:asciiTheme="minorHAnsi" w:hAnsiTheme="minorHAnsi" w:cstheme="minorHAnsi"/>
                  <w:color w:val="000000" w:themeColor="text1"/>
                  <w:szCs w:val="18"/>
                </w:rPr>
                <w:t>29/10/2020</w:t>
              </w:r>
            </w:p>
          </w:tc>
        </w:sdtContent>
      </w:sdt>
      <w:tc>
        <w:tcPr>
          <w:tcW w:w="1093" w:type="dxa"/>
          <w:vAlign w:val="center"/>
        </w:tcPr>
        <w:p w14:paraId="0E7AD895" w14:textId="77777777" w:rsidR="00B30C91" w:rsidRPr="009C7924" w:rsidRDefault="00B30C91" w:rsidP="00E66F50">
          <w:pPr>
            <w:pStyle w:val="Encabezado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b/>
            </w:rPr>
            <w:t>N°</w:t>
          </w:r>
          <w:r w:rsidRPr="005E1D87">
            <w:rPr>
              <w:rFonts w:asciiTheme="minorHAnsi" w:hAnsiTheme="minorHAnsi" w:cstheme="minorHAnsi"/>
              <w:b/>
            </w:rPr>
            <w:t>:</w:t>
          </w:r>
        </w:p>
      </w:tc>
      <w:tc>
        <w:tcPr>
          <w:tcW w:w="2970" w:type="dxa"/>
          <w:vAlign w:val="center"/>
        </w:tcPr>
        <w:p w14:paraId="19D37B09" w14:textId="61D259DA" w:rsidR="00B30C91" w:rsidRPr="00FE5CB2" w:rsidRDefault="00180B69" w:rsidP="00665DC9">
          <w:pPr>
            <w:pStyle w:val="Encabezado"/>
            <w:jc w:val="left"/>
            <w:rPr>
              <w:rFonts w:asciiTheme="minorHAnsi" w:hAnsiTheme="minorHAnsi" w:cstheme="minorHAnsi"/>
              <w:color w:val="000000" w:themeColor="text1"/>
              <w:szCs w:val="18"/>
            </w:rPr>
          </w:pPr>
          <w:sdt>
            <w:sdtPr>
              <w:rPr>
                <w:rFonts w:asciiTheme="minorHAnsi" w:hAnsiTheme="minorHAnsi" w:cstheme="minorHAnsi"/>
              </w:rPr>
              <w:alias w:val="Documento Revision Cabecera"/>
              <w:tag w:val="DocumentoRevisionCabecera"/>
              <w:id w:val="1153559923"/>
              <w:placeholder>
                <w:docPart w:val="F0F815918DB543769EB4138A1FB27409"/>
              </w:placeholder>
              <w:dataBinding w:xpath="/root[1]/DocumentoRevision[1]" w:storeItemID="{AF48685C-7621-4331-8285-375CD5E5BE96}"/>
              <w:text/>
            </w:sdtPr>
            <w:sdtEndPr/>
            <w:sdtContent>
              <w:r w:rsidR="00100CB3">
                <w:rPr>
                  <w:rFonts w:asciiTheme="minorHAnsi" w:hAnsiTheme="minorHAnsi" w:cstheme="minorHAnsi"/>
                </w:rPr>
                <w:t>4</w:t>
              </w:r>
            </w:sdtContent>
          </w:sdt>
        </w:p>
      </w:tc>
    </w:tr>
  </w:tbl>
  <w:p w14:paraId="36F6F13E" w14:textId="77777777" w:rsidR="00B30C91" w:rsidRDefault="00B30C91" w:rsidP="000C75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1705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A2561F"/>
    <w:multiLevelType w:val="hybridMultilevel"/>
    <w:tmpl w:val="B7AA62C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46621"/>
    <w:multiLevelType w:val="singleLevel"/>
    <w:tmpl w:val="572213BC"/>
    <w:lvl w:ilvl="0">
      <w:start w:val="1"/>
      <w:numFmt w:val="decimal"/>
      <w:pStyle w:val="TableNumber"/>
      <w:lvlText w:val="%1."/>
      <w:lvlJc w:val="left"/>
      <w:pPr>
        <w:tabs>
          <w:tab w:val="num" w:pos="360"/>
        </w:tabs>
        <w:ind w:left="288" w:hanging="288"/>
      </w:pPr>
      <w:rPr>
        <w:rFonts w:hint="default"/>
      </w:rPr>
    </w:lvl>
  </w:abstractNum>
  <w:abstractNum w:abstractNumId="3" w15:restartNumberingAfterBreak="0">
    <w:nsid w:val="3F44594B"/>
    <w:multiLevelType w:val="hybridMultilevel"/>
    <w:tmpl w:val="333A8170"/>
    <w:lvl w:ilvl="0" w:tplc="4ECA126A">
      <w:start w:val="1"/>
      <w:numFmt w:val="decimal"/>
      <w:pStyle w:val="Ttulo1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257C6D"/>
    <w:multiLevelType w:val="multilevel"/>
    <w:tmpl w:val="7D22F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CC135E"/>
    <w:multiLevelType w:val="hybridMultilevel"/>
    <w:tmpl w:val="55365B2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864FB"/>
    <w:multiLevelType w:val="hybridMultilevel"/>
    <w:tmpl w:val="8E8CF3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E0BA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</w:num>
  <w:num w:numId="10">
    <w:abstractNumId w:val="7"/>
  </w:num>
  <w:num w:numId="11">
    <w:abstractNumId w:val="0"/>
  </w:num>
  <w:num w:numId="12">
    <w:abstractNumId w:val="6"/>
  </w:num>
  <w:num w:numId="13">
    <w:abstractNumId w:val="5"/>
  </w:num>
  <w:num w:numId="14">
    <w:abstractNumId w:val="1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F57"/>
    <w:rsid w:val="00044049"/>
    <w:rsid w:val="000515B5"/>
    <w:rsid w:val="000534FB"/>
    <w:rsid w:val="00055F57"/>
    <w:rsid w:val="00095BA5"/>
    <w:rsid w:val="000A1E02"/>
    <w:rsid w:val="000B0732"/>
    <w:rsid w:val="000C75E8"/>
    <w:rsid w:val="000D3FD0"/>
    <w:rsid w:val="00100CB3"/>
    <w:rsid w:val="00114E61"/>
    <w:rsid w:val="001250EA"/>
    <w:rsid w:val="00131FDE"/>
    <w:rsid w:val="001457C6"/>
    <w:rsid w:val="00150D80"/>
    <w:rsid w:val="00175499"/>
    <w:rsid w:val="00180B69"/>
    <w:rsid w:val="001D5A5B"/>
    <w:rsid w:val="001E2EA7"/>
    <w:rsid w:val="0020142B"/>
    <w:rsid w:val="00215CA9"/>
    <w:rsid w:val="002259AD"/>
    <w:rsid w:val="0029524E"/>
    <w:rsid w:val="002A3915"/>
    <w:rsid w:val="002A74D3"/>
    <w:rsid w:val="002B6238"/>
    <w:rsid w:val="002C4181"/>
    <w:rsid w:val="002D5580"/>
    <w:rsid w:val="002F05E1"/>
    <w:rsid w:val="002F519A"/>
    <w:rsid w:val="00314F4D"/>
    <w:rsid w:val="003154F8"/>
    <w:rsid w:val="00347A6D"/>
    <w:rsid w:val="00356029"/>
    <w:rsid w:val="0038485F"/>
    <w:rsid w:val="00385978"/>
    <w:rsid w:val="00386A93"/>
    <w:rsid w:val="00387BAE"/>
    <w:rsid w:val="003B0B93"/>
    <w:rsid w:val="003B3E26"/>
    <w:rsid w:val="003C7A8C"/>
    <w:rsid w:val="003E1D4F"/>
    <w:rsid w:val="003F00C0"/>
    <w:rsid w:val="003F490D"/>
    <w:rsid w:val="004021B4"/>
    <w:rsid w:val="00410EDF"/>
    <w:rsid w:val="00416B5E"/>
    <w:rsid w:val="00417D4C"/>
    <w:rsid w:val="00422FAE"/>
    <w:rsid w:val="004279EA"/>
    <w:rsid w:val="00455414"/>
    <w:rsid w:val="00483E25"/>
    <w:rsid w:val="004B244E"/>
    <w:rsid w:val="004C63EE"/>
    <w:rsid w:val="0051778E"/>
    <w:rsid w:val="005426B6"/>
    <w:rsid w:val="00554539"/>
    <w:rsid w:val="0056349F"/>
    <w:rsid w:val="0059080D"/>
    <w:rsid w:val="0059227C"/>
    <w:rsid w:val="005A49C1"/>
    <w:rsid w:val="005C728A"/>
    <w:rsid w:val="005E1D87"/>
    <w:rsid w:val="005E2C86"/>
    <w:rsid w:val="005F3368"/>
    <w:rsid w:val="005F6251"/>
    <w:rsid w:val="006214AD"/>
    <w:rsid w:val="0065609C"/>
    <w:rsid w:val="00665DC9"/>
    <w:rsid w:val="0067453A"/>
    <w:rsid w:val="006802B1"/>
    <w:rsid w:val="006B0390"/>
    <w:rsid w:val="006B60CF"/>
    <w:rsid w:val="006C447E"/>
    <w:rsid w:val="006C591A"/>
    <w:rsid w:val="006C6441"/>
    <w:rsid w:val="006C6E43"/>
    <w:rsid w:val="006D1A43"/>
    <w:rsid w:val="006D7A00"/>
    <w:rsid w:val="006F7ED3"/>
    <w:rsid w:val="00701646"/>
    <w:rsid w:val="007243F6"/>
    <w:rsid w:val="00741CF8"/>
    <w:rsid w:val="00743914"/>
    <w:rsid w:val="00745523"/>
    <w:rsid w:val="00753854"/>
    <w:rsid w:val="007B0409"/>
    <w:rsid w:val="007B7698"/>
    <w:rsid w:val="007E2503"/>
    <w:rsid w:val="00810CC3"/>
    <w:rsid w:val="008651BD"/>
    <w:rsid w:val="00895C94"/>
    <w:rsid w:val="00897D45"/>
    <w:rsid w:val="008A1F99"/>
    <w:rsid w:val="008A5630"/>
    <w:rsid w:val="008D25A2"/>
    <w:rsid w:val="00901C69"/>
    <w:rsid w:val="00912BFD"/>
    <w:rsid w:val="009139EE"/>
    <w:rsid w:val="00935612"/>
    <w:rsid w:val="00961681"/>
    <w:rsid w:val="00992B53"/>
    <w:rsid w:val="00992FAF"/>
    <w:rsid w:val="00996839"/>
    <w:rsid w:val="009A0E7E"/>
    <w:rsid w:val="009C2436"/>
    <w:rsid w:val="009C6B15"/>
    <w:rsid w:val="009E2454"/>
    <w:rsid w:val="00A0070E"/>
    <w:rsid w:val="00A0169F"/>
    <w:rsid w:val="00A168F8"/>
    <w:rsid w:val="00A26C4B"/>
    <w:rsid w:val="00A921D3"/>
    <w:rsid w:val="00AA075B"/>
    <w:rsid w:val="00AA0D5D"/>
    <w:rsid w:val="00AB3EBC"/>
    <w:rsid w:val="00AE7979"/>
    <w:rsid w:val="00B30C91"/>
    <w:rsid w:val="00B32A36"/>
    <w:rsid w:val="00B35F32"/>
    <w:rsid w:val="00B53DD7"/>
    <w:rsid w:val="00B77E34"/>
    <w:rsid w:val="00B913E6"/>
    <w:rsid w:val="00BB2731"/>
    <w:rsid w:val="00BB4EA6"/>
    <w:rsid w:val="00BC0138"/>
    <w:rsid w:val="00BE2EAC"/>
    <w:rsid w:val="00BF6AE5"/>
    <w:rsid w:val="00C04006"/>
    <w:rsid w:val="00C152A1"/>
    <w:rsid w:val="00C24CCF"/>
    <w:rsid w:val="00C40265"/>
    <w:rsid w:val="00C714C4"/>
    <w:rsid w:val="00C83BEF"/>
    <w:rsid w:val="00CA6C82"/>
    <w:rsid w:val="00CC44D7"/>
    <w:rsid w:val="00CD6720"/>
    <w:rsid w:val="00CF511F"/>
    <w:rsid w:val="00CF5BFD"/>
    <w:rsid w:val="00D11E37"/>
    <w:rsid w:val="00D23ADF"/>
    <w:rsid w:val="00D31934"/>
    <w:rsid w:val="00D329DA"/>
    <w:rsid w:val="00D505DA"/>
    <w:rsid w:val="00D51FD7"/>
    <w:rsid w:val="00D55157"/>
    <w:rsid w:val="00D64332"/>
    <w:rsid w:val="00D65EC1"/>
    <w:rsid w:val="00D85982"/>
    <w:rsid w:val="00D86198"/>
    <w:rsid w:val="00DB0C67"/>
    <w:rsid w:val="00DB4B9D"/>
    <w:rsid w:val="00DB6A31"/>
    <w:rsid w:val="00DE26FD"/>
    <w:rsid w:val="00DE47BF"/>
    <w:rsid w:val="00DE6431"/>
    <w:rsid w:val="00DF1040"/>
    <w:rsid w:val="00DF3405"/>
    <w:rsid w:val="00E042A9"/>
    <w:rsid w:val="00E117DB"/>
    <w:rsid w:val="00E251FB"/>
    <w:rsid w:val="00E259F8"/>
    <w:rsid w:val="00E31614"/>
    <w:rsid w:val="00E43775"/>
    <w:rsid w:val="00E66F50"/>
    <w:rsid w:val="00E72830"/>
    <w:rsid w:val="00E811F1"/>
    <w:rsid w:val="00E82674"/>
    <w:rsid w:val="00E84999"/>
    <w:rsid w:val="00EA1269"/>
    <w:rsid w:val="00ED2B49"/>
    <w:rsid w:val="00ED43F4"/>
    <w:rsid w:val="00EE1C0C"/>
    <w:rsid w:val="00EE1F66"/>
    <w:rsid w:val="00F14889"/>
    <w:rsid w:val="00F22EC7"/>
    <w:rsid w:val="00F25173"/>
    <w:rsid w:val="00F43EAB"/>
    <w:rsid w:val="00F52FBE"/>
    <w:rsid w:val="00F53849"/>
    <w:rsid w:val="00F613A0"/>
    <w:rsid w:val="00F65097"/>
    <w:rsid w:val="00F65B14"/>
    <w:rsid w:val="00F92451"/>
    <w:rsid w:val="00F93C64"/>
    <w:rsid w:val="00FB0120"/>
    <w:rsid w:val="00FB204E"/>
    <w:rsid w:val="00FB743E"/>
    <w:rsid w:val="00FC259E"/>
    <w:rsid w:val="00FC36F2"/>
    <w:rsid w:val="00FE480D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846B3"/>
  <w15:docId w15:val="{CF6266B9-EC4F-4124-9265-BE2909D2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3EE"/>
    <w:pPr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val="es-PE" w:eastAsia="es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D6720"/>
    <w:pPr>
      <w:numPr>
        <w:numId w:val="1"/>
      </w:numPr>
      <w:spacing w:before="120" w:after="160"/>
      <w:contextualSpacing w:val="0"/>
      <w:outlineLvl w:val="0"/>
    </w:pPr>
    <w:rPr>
      <w:rFonts w:cs="Arial"/>
      <w:b/>
      <w:color w:val="FF1901"/>
      <w:sz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D329DA"/>
    <w:pPr>
      <w:numPr>
        <w:ilvl w:val="1"/>
        <w:numId w:val="3"/>
      </w:numPr>
      <w:outlineLvl w:val="1"/>
    </w:pPr>
    <w:rPr>
      <w:sz w:val="20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D505DA"/>
    <w:pPr>
      <w:numPr>
        <w:ilvl w:val="2"/>
      </w:numPr>
      <w:ind w:left="1440" w:hanging="63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9DA"/>
    <w:pPr>
      <w:ind w:left="720"/>
      <w:contextualSpacing/>
    </w:pPr>
  </w:style>
  <w:style w:type="table" w:styleId="Tablaconcuadrcula">
    <w:name w:val="Table Grid"/>
    <w:basedOn w:val="Tablanormal"/>
    <w:rsid w:val="00D32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D6720"/>
    <w:rPr>
      <w:rFonts w:ascii="Arial" w:eastAsia="Times New Roman" w:hAnsi="Arial" w:cs="Arial"/>
      <w:b/>
      <w:color w:val="FF1901"/>
      <w:sz w:val="24"/>
      <w:szCs w:val="20"/>
      <w:lang w:val="es-PE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329DA"/>
    <w:rPr>
      <w:rFonts w:ascii="Arial" w:eastAsia="Times New Roman" w:hAnsi="Arial" w:cs="Arial"/>
      <w:b/>
      <w:color w:val="FF1901"/>
      <w:sz w:val="20"/>
      <w:szCs w:val="20"/>
      <w:lang w:val="es-PE" w:eastAsia="es-ES"/>
    </w:rPr>
  </w:style>
  <w:style w:type="paragraph" w:customStyle="1" w:styleId="TableHeading">
    <w:name w:val="Table Heading"/>
    <w:basedOn w:val="Normal"/>
    <w:rsid w:val="003F00C0"/>
    <w:pPr>
      <w:keepNext/>
      <w:spacing w:before="60" w:after="60"/>
    </w:pPr>
    <w:rPr>
      <w:rFonts w:cs="Arial"/>
      <w:b/>
      <w:bCs/>
      <w:sz w:val="16"/>
      <w:szCs w:val="16"/>
      <w:lang w:val="en-US"/>
    </w:rPr>
  </w:style>
  <w:style w:type="paragraph" w:customStyle="1" w:styleId="TableNumber">
    <w:name w:val="Table Number"/>
    <w:basedOn w:val="Normal"/>
    <w:rsid w:val="003F00C0"/>
    <w:pPr>
      <w:numPr>
        <w:numId w:val="4"/>
      </w:numPr>
      <w:tabs>
        <w:tab w:val="left" w:pos="288"/>
      </w:tabs>
      <w:spacing w:before="60" w:after="60"/>
    </w:pPr>
    <w:rPr>
      <w:rFonts w:cs="Arial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3F00C0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F00C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F00C0"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0120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0120"/>
    <w:rPr>
      <w:rFonts w:ascii="Segoe UI" w:eastAsia="Times New Roman" w:hAnsi="Segoe UI" w:cs="Segoe UI"/>
      <w:sz w:val="18"/>
      <w:szCs w:val="18"/>
      <w:lang w:val="es-PE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505DA"/>
    <w:rPr>
      <w:rFonts w:ascii="Arial" w:eastAsia="Times New Roman" w:hAnsi="Arial" w:cs="Arial"/>
      <w:b/>
      <w:color w:val="FF1901"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1457C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C75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75E8"/>
    <w:rPr>
      <w:rFonts w:ascii="Arial" w:eastAsia="Times New Roman" w:hAnsi="Arial" w:cs="Times New Roman"/>
      <w:sz w:val="20"/>
      <w:szCs w:val="20"/>
      <w:lang w:val="es-PE" w:eastAsia="es-ES"/>
    </w:rPr>
  </w:style>
  <w:style w:type="paragraph" w:styleId="Piedepgina">
    <w:name w:val="footer"/>
    <w:basedOn w:val="Normal"/>
    <w:link w:val="PiedepginaCar"/>
    <w:uiPriority w:val="99"/>
    <w:unhideWhenUsed/>
    <w:rsid w:val="000C75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5E8"/>
    <w:rPr>
      <w:rFonts w:ascii="Arial" w:eastAsia="Times New Roman" w:hAnsi="Arial" w:cs="Times New Roman"/>
      <w:sz w:val="20"/>
      <w:szCs w:val="20"/>
      <w:lang w:val="es-PE" w:eastAsia="es-ES"/>
    </w:rPr>
  </w:style>
  <w:style w:type="table" w:customStyle="1" w:styleId="TIDPlantillaTablaCabeceraVertical">
    <w:name w:val="TID Plantilla Tabla Cabecera Vertical"/>
    <w:basedOn w:val="Tablanormal"/>
    <w:uiPriority w:val="99"/>
    <w:rsid w:val="005C728A"/>
    <w:pPr>
      <w:spacing w:after="0" w:line="240" w:lineRule="auto"/>
    </w:pPr>
    <w:tblPr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</w:tblPr>
    <w:tblStylePr w:type="firstCol">
      <w:rPr>
        <w:rFonts w:ascii="Arial" w:hAnsi="Arial"/>
        <w:color w:val="FFFFFF" w:themeColor="background1"/>
        <w:sz w:val="20"/>
      </w:rPr>
      <w:tblPr/>
      <w:tcPr>
        <w:tc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cBorders>
        <w:shd w:val="clear" w:color="auto" w:fill="FF1901"/>
      </w:tcPr>
    </w:tblStylePr>
  </w:style>
  <w:style w:type="table" w:customStyle="1" w:styleId="TIDPlantillaTablaCabeceraHorizontal">
    <w:name w:val="TID Plantilla Tabla Cabecera Horizontal"/>
    <w:basedOn w:val="Tablanormal"/>
    <w:uiPriority w:val="99"/>
    <w:rsid w:val="00AA0D5D"/>
    <w:pPr>
      <w:spacing w:after="0" w:line="240" w:lineRule="auto"/>
    </w:pPr>
    <w:tblPr>
      <w:tblStyleRowBandSize w:val="1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CellMar>
        <w:top w:w="57" w:type="dxa"/>
        <w:bottom w:w="57" w:type="dxa"/>
      </w:tblCellMar>
    </w:tblPr>
    <w:tblStylePr w:type="firstRow">
      <w:pPr>
        <w:wordWrap/>
        <w:jc w:val="center"/>
      </w:pPr>
      <w:rPr>
        <w:rFonts w:ascii="Arial" w:hAnsi="Arial"/>
        <w:color w:val="FFFFFF" w:themeColor="background1"/>
      </w:rPr>
      <w:tblPr/>
      <w:trPr>
        <w:cantSplit/>
        <w:tblHeader/>
      </w:trPr>
      <w:tcPr>
        <w:shd w:val="clear" w:color="auto" w:fill="FF1901"/>
        <w:vAlign w:val="center"/>
      </w:tcPr>
    </w:tblStylePr>
    <w:tblStylePr w:type="lastRow">
      <w:pPr>
        <w:wordWrap/>
        <w:jc w:val="both"/>
      </w:pPr>
    </w:tblStylePr>
  </w:style>
  <w:style w:type="table" w:customStyle="1" w:styleId="TIDPlantillaTablaListaIntercalada">
    <w:name w:val="TID Plantilla Tabla Lista Intercalada"/>
    <w:basedOn w:val="Tablanormal"/>
    <w:uiPriority w:val="99"/>
    <w:rsid w:val="00215CA9"/>
    <w:pPr>
      <w:spacing w:after="0" w:line="240" w:lineRule="auto"/>
    </w:pPr>
    <w:rPr>
      <w:rFonts w:ascii="Arial" w:hAnsi="Arial"/>
      <w:sz w:val="18"/>
    </w:rPr>
    <w:tblPr>
      <w:tblStyleRowBandSize w:val="1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</w:tblPr>
    <w:tblStylePr w:type="band1Horz">
      <w:pPr>
        <w:jc w:val="left"/>
      </w:pPr>
      <w:rPr>
        <w:rFonts w:ascii="Arial" w:hAnsi="Arial"/>
        <w:color w:val="FFFFFF" w:themeColor="background1"/>
        <w:sz w:val="18"/>
      </w:rPr>
      <w:tblPr/>
      <w:tcPr>
        <w:shd w:val="clear" w:color="auto" w:fill="FF1901"/>
      </w:tcPr>
    </w:tblStylePr>
    <w:tblStylePr w:type="band2Horz">
      <w:rPr>
        <w:rFonts w:ascii="Arial" w:hAnsi="Arial"/>
        <w:sz w:val="18"/>
      </w:rPr>
      <w:tblPr/>
      <w:tcPr>
        <w:shd w:val="clear" w:color="auto" w:fill="FFFFFF" w:themeFill="background1"/>
      </w:tcPr>
    </w:tblStylePr>
  </w:style>
  <w:style w:type="paragraph" w:styleId="Textoindependiente2">
    <w:name w:val="Body Text 2"/>
    <w:basedOn w:val="Normal"/>
    <w:link w:val="Textoindependiente2Car"/>
    <w:rsid w:val="00EE1C0C"/>
    <w:pPr>
      <w:jc w:val="left"/>
    </w:pPr>
    <w:rPr>
      <w:rFonts w:ascii="Verdana" w:hAnsi="Verdana"/>
      <w:szCs w:val="24"/>
      <w:lang w:val="en-US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EE1C0C"/>
    <w:rPr>
      <w:rFonts w:ascii="Verdana" w:eastAsia="Times New Roman" w:hAnsi="Verdana" w:cs="Times New Roman"/>
      <w:sz w:val="18"/>
      <w:szCs w:val="24"/>
    </w:rPr>
  </w:style>
  <w:style w:type="paragraph" w:customStyle="1" w:styleId="BoxText">
    <w:name w:val="Box Text"/>
    <w:basedOn w:val="Textoindependiente2"/>
    <w:rsid w:val="00EE1C0C"/>
    <w:pPr>
      <w:spacing w:before="60" w:after="60"/>
    </w:pPr>
    <w:rPr>
      <w:sz w:val="16"/>
    </w:rPr>
  </w:style>
  <w:style w:type="paragraph" w:customStyle="1" w:styleId="TableText">
    <w:name w:val="Table Text"/>
    <w:basedOn w:val="Normal"/>
    <w:rsid w:val="00EE1C0C"/>
    <w:pPr>
      <w:spacing w:line="220" w:lineRule="exact"/>
      <w:jc w:val="left"/>
    </w:pPr>
    <w:rPr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10089759\Documents\Dropbox\UPC\Proyecto\Templates\UPC%20-%20Plantilla%20Acta%20de%20Reuni&#243;n%20v.1.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4323694550436CBD1B2BC0421C7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52A78-0EE5-4E61-A8E3-D2CF4BBA35B2}"/>
      </w:docPartPr>
      <w:docPartBody>
        <w:p w:rsidR="001656E0" w:rsidRDefault="008A5905">
          <w:pPr>
            <w:pStyle w:val="AA4323694550436CBD1B2BC0421C7B7D"/>
          </w:pPr>
          <w:r w:rsidRPr="00901C2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0F815918DB543769EB4138A1FB27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400B8-576A-4731-8751-10CEF467352A}"/>
      </w:docPartPr>
      <w:docPartBody>
        <w:p w:rsidR="001656E0" w:rsidRDefault="008A5905">
          <w:pPr>
            <w:pStyle w:val="F0F815918DB543769EB4138A1FB27409"/>
          </w:pPr>
          <w:r w:rsidRPr="00901C23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A5905"/>
    <w:rsid w:val="00064CBB"/>
    <w:rsid w:val="00104201"/>
    <w:rsid w:val="00106DC1"/>
    <w:rsid w:val="0015024E"/>
    <w:rsid w:val="001656E0"/>
    <w:rsid w:val="00167341"/>
    <w:rsid w:val="001C4725"/>
    <w:rsid w:val="001F4198"/>
    <w:rsid w:val="00253CB7"/>
    <w:rsid w:val="00280FD1"/>
    <w:rsid w:val="00291847"/>
    <w:rsid w:val="002C65AA"/>
    <w:rsid w:val="00301335"/>
    <w:rsid w:val="00376FE3"/>
    <w:rsid w:val="003C12E4"/>
    <w:rsid w:val="003E1C6A"/>
    <w:rsid w:val="0042770D"/>
    <w:rsid w:val="00461846"/>
    <w:rsid w:val="00576771"/>
    <w:rsid w:val="005A28E8"/>
    <w:rsid w:val="005B4038"/>
    <w:rsid w:val="005F721B"/>
    <w:rsid w:val="00706A85"/>
    <w:rsid w:val="00714672"/>
    <w:rsid w:val="007942E7"/>
    <w:rsid w:val="007D7D63"/>
    <w:rsid w:val="00860C98"/>
    <w:rsid w:val="008A5905"/>
    <w:rsid w:val="008B67D2"/>
    <w:rsid w:val="0090174A"/>
    <w:rsid w:val="00A10612"/>
    <w:rsid w:val="00A77C4C"/>
    <w:rsid w:val="00AF0325"/>
    <w:rsid w:val="00C12D92"/>
    <w:rsid w:val="00C71F08"/>
    <w:rsid w:val="00CC2C5B"/>
    <w:rsid w:val="00CD5A0D"/>
    <w:rsid w:val="00D4091E"/>
    <w:rsid w:val="00DB207B"/>
    <w:rsid w:val="00E061CA"/>
    <w:rsid w:val="00E15847"/>
    <w:rsid w:val="00E23907"/>
    <w:rsid w:val="00E2713E"/>
    <w:rsid w:val="00EA5F1F"/>
    <w:rsid w:val="00F7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1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F4198"/>
    <w:rPr>
      <w:color w:val="808080"/>
    </w:rPr>
  </w:style>
  <w:style w:type="paragraph" w:customStyle="1" w:styleId="AA4323694550436CBD1B2BC0421C7B7D">
    <w:name w:val="AA4323694550436CBD1B2BC0421C7B7D"/>
    <w:rsid w:val="001F4198"/>
  </w:style>
  <w:style w:type="paragraph" w:customStyle="1" w:styleId="F0F815918DB543769EB4138A1FB27409">
    <w:name w:val="F0F815918DB543769EB4138A1FB27409"/>
    <w:rsid w:val="001F41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oot>
  <ProyectoNombre>SISTEMA DE CLASIFICACIÓN DE LA COMUNICACIÓN NO VERBAL MEDIANTE REDES NEURONALES CONVOLUCIONALES EN EL RECLUTAMIENTO DE DESARROLLADORES DE SOFTWARE PARA UNA EMPRESA CONSULTORA DE SOFTWARE</ProyectoNombre>
  <DocumentoFecha>2020-10-29T00:00:00</DocumentoFecha>
  <DocumentoNombre>Nombre del Documento</DocumentoNombre>
  <DocumentoAutor>Autor del documento</DocumentoAutor>
  <DocumentoRevision>4</DocumentoRevision>
</root>
</file>

<file path=customXml/item2.xml><?xml version="1.0" encoding="utf-8"?>
<root>
  <ProyectoNombre>SISTEMA DE CLASIFICACIÓN DE LA COMUNICACIÓN NO VERBAL MEDIANTE REDES NEURONALES CONVOLUCIONALES EN EL RECLUTAMIENTO DE DESARROLLADORES DE SOFTWARE PARA UNA EMPRESA CONSULTORA DE SOFTWARE</ProyectoNombre>
  <DocumentoFecha>2020-10-29T00:00:00</DocumentoFecha>
  <DocumentoNombre>Nombre del Documento</DocumentoNombre>
  <DocumentoAutor>Autor del documento</DocumentoAutor>
  <DocumentoRevision>4</DocumentoRevision>
</root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AF48685C-7621-4331-8285-375CD5E5BE96}">
  <ds:schemaRefs/>
</ds:datastoreItem>
</file>

<file path=customXml/itemProps2.xml><?xml version="1.0" encoding="utf-8"?>
<ds:datastoreItem xmlns:ds="http://schemas.openxmlformats.org/officeDocument/2006/customXml" ds:itemID="{AF48685C-7621-4331-8285-375CD5E5BE96}">
  <ds:schemaRefs/>
</ds:datastoreItem>
</file>

<file path=customXml/itemProps3.xml><?xml version="1.0" encoding="utf-8"?>
<ds:datastoreItem xmlns:ds="http://schemas.openxmlformats.org/officeDocument/2006/customXml" ds:itemID="{15465D91-F79E-463C-B617-9D00BCD03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UPC - Plantilla Acta de Reunión v.1.0.dotx</Template>
  <TotalTime>51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</dc:creator>
  <cp:lastModifiedBy>RICHARD DAVID RAMOS BARBA</cp:lastModifiedBy>
  <cp:revision>45</cp:revision>
  <dcterms:created xsi:type="dcterms:W3CDTF">2015-02-28T17:30:00Z</dcterms:created>
  <dcterms:modified xsi:type="dcterms:W3CDTF">2020-10-30T02:07:00Z</dcterms:modified>
</cp:coreProperties>
</file>